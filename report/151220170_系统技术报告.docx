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A4" w:rsidRPr="00E80D41" w:rsidRDefault="00E80D41">
      <w:pPr>
        <w:pStyle w:val="af3"/>
        <w:rPr>
          <w:rStyle w:val="a9"/>
          <w:sz w:val="18"/>
        </w:rPr>
      </w:pPr>
      <w:r>
        <w:rPr>
          <w:rFonts w:hint="eastAsia"/>
        </w:rPr>
        <w:t>《计算机图形学》系统技术报告</w:t>
      </w:r>
    </w:p>
    <w:p w:rsidR="009C0AA4" w:rsidRDefault="00504920">
      <w:pPr>
        <w:pStyle w:val="af0"/>
      </w:pPr>
      <w:r>
        <w:rPr>
          <w:rFonts w:hint="eastAsia"/>
        </w:rPr>
        <w:t>郑来栋</w:t>
      </w:r>
    </w:p>
    <w:p w:rsidR="009C0AA4" w:rsidRDefault="006C6110" w:rsidP="006C6110">
      <w:pPr>
        <w:pStyle w:val="ab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E80D41" w:rsidRDefault="00E80D41" w:rsidP="006C6110">
      <w:pPr>
        <w:pStyle w:val="ab"/>
        <w:ind w:left="123" w:hanging="123"/>
      </w:pPr>
    </w:p>
    <w:p w:rsidR="009C0AA4" w:rsidRDefault="009C0AA4">
      <w:pPr>
        <w:pStyle w:val="ad"/>
        <w:rPr>
          <w:snapToGrid/>
        </w:rPr>
      </w:pPr>
      <w:r>
        <w:rPr>
          <w:rFonts w:ascii="黑体" w:eastAsia="黑体" w:hint="eastAsia"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 w:rsidR="000857D3">
        <w:rPr>
          <w:rFonts w:hint="eastAsia"/>
          <w:snapToGrid/>
        </w:rPr>
        <w:t>摘要</w:t>
      </w:r>
    </w:p>
    <w:p w:rsidR="009C0AA4" w:rsidRDefault="009C0AA4">
      <w:pPr>
        <w:pStyle w:val="ae"/>
        <w:ind w:left="798" w:hanging="798"/>
      </w:pPr>
      <w:r>
        <w:rPr>
          <w:rFonts w:ascii="黑体" w:eastAsia="黑体" w:hint="eastAsia"/>
        </w:rPr>
        <w:t>关键词</w:t>
      </w:r>
      <w:r>
        <w:rPr>
          <w:rFonts w:hint="eastAsia"/>
        </w:rPr>
        <w:t>:</w:t>
      </w:r>
      <w:r>
        <w:rPr>
          <w:rFonts w:hint="eastAsia"/>
        </w:rPr>
        <w:tab/>
      </w:r>
      <w:r w:rsidR="000857D3">
        <w:rPr>
          <w:rFonts w:hint="eastAsia"/>
        </w:rPr>
        <w:t>关键词</w:t>
      </w:r>
    </w:p>
    <w:p w:rsidR="009C0AA4" w:rsidRDefault="009C0AA4">
      <w:pPr>
        <w:pStyle w:val="af"/>
      </w:pPr>
    </w:p>
    <w:p w:rsidR="009C0AA4" w:rsidRDefault="00C80426">
      <w:pPr>
        <w:pStyle w:val="1"/>
      </w:pPr>
      <w:r>
        <w:rPr>
          <w:rFonts w:hint="eastAsia"/>
          <w:bCs/>
        </w:rPr>
        <w:t>引言</w:t>
      </w:r>
    </w:p>
    <w:p w:rsidR="009C0AA4" w:rsidRDefault="000857D3">
      <w:pPr>
        <w:pStyle w:val="a0"/>
        <w:ind w:firstLine="372"/>
      </w:pPr>
      <w:r>
        <w:rPr>
          <w:rFonts w:hint="eastAsia"/>
        </w:rPr>
        <w:t>引言</w:t>
      </w:r>
    </w:p>
    <w:p w:rsidR="009C0AA4" w:rsidRDefault="000857D3">
      <w:pPr>
        <w:pStyle w:val="1"/>
      </w:pPr>
      <w:r>
        <w:rPr>
          <w:rFonts w:hint="eastAsia"/>
        </w:rPr>
        <w:t>算法描述</w:t>
      </w:r>
    </w:p>
    <w:p w:rsidR="00054C56" w:rsidRPr="00054C56" w:rsidRDefault="00054C56" w:rsidP="00054C56">
      <w:pPr>
        <w:pStyle w:val="2"/>
        <w:spacing w:before="71" w:after="71"/>
      </w:pPr>
      <w:r>
        <w:rPr>
          <w:rFonts w:hint="eastAsia"/>
        </w:rPr>
        <w:t>图形绘制</w:t>
      </w:r>
    </w:p>
    <w:p w:rsidR="00054C56" w:rsidRDefault="000857D3" w:rsidP="00054C56">
      <w:pPr>
        <w:pStyle w:val="3"/>
      </w:pPr>
      <w:r>
        <w:rPr>
          <w:rFonts w:hint="eastAsia"/>
        </w:rPr>
        <w:t>直线绘制</w:t>
      </w:r>
      <w:r>
        <w:rPr>
          <w:rFonts w:hint="eastAsia"/>
        </w:rPr>
        <w:t>-</w:t>
      </w:r>
      <w:r w:rsidR="00054C56">
        <w:t>Bresenham</w:t>
      </w:r>
      <w:r w:rsidR="00054C56">
        <w:rPr>
          <w:rFonts w:hint="eastAsia"/>
        </w:rPr>
        <w:t>画线算法</w:t>
      </w:r>
    </w:p>
    <w:p w:rsidR="009F1347" w:rsidRPr="009F1347" w:rsidRDefault="009F1347" w:rsidP="009F1347">
      <w:pPr>
        <w:pStyle w:val="a0"/>
        <w:ind w:firstLine="372"/>
        <w:rPr>
          <w:rFonts w:hint="eastAsia"/>
        </w:rPr>
      </w:pPr>
    </w:p>
    <w:p w:rsidR="00054C56" w:rsidRDefault="00054C56" w:rsidP="00054C56">
      <w:pPr>
        <w:pStyle w:val="3"/>
      </w:pPr>
      <w:r>
        <w:rPr>
          <w:rFonts w:hint="eastAsia"/>
        </w:rPr>
        <w:t>圆绘制</w:t>
      </w:r>
      <w:r>
        <w:rPr>
          <w:rFonts w:hint="eastAsia"/>
        </w:rPr>
        <w:t>-</w:t>
      </w:r>
      <w:r>
        <w:rPr>
          <w:rFonts w:hint="eastAsia"/>
        </w:rPr>
        <w:t>中点圆算法</w:t>
      </w:r>
    </w:p>
    <w:p w:rsidR="005C041A" w:rsidRPr="005C041A" w:rsidRDefault="005C041A" w:rsidP="005C041A">
      <w:pPr>
        <w:pStyle w:val="a0"/>
        <w:ind w:firstLine="372"/>
        <w:rPr>
          <w:rFonts w:hint="eastAsia"/>
        </w:rPr>
      </w:pPr>
      <w:bookmarkStart w:id="0" w:name="_GoBack"/>
      <w:bookmarkEnd w:id="0"/>
    </w:p>
    <w:p w:rsidR="00054C56" w:rsidRDefault="00054C56" w:rsidP="00054C56">
      <w:pPr>
        <w:pStyle w:val="3"/>
      </w:pPr>
      <w:r>
        <w:rPr>
          <w:rFonts w:hint="eastAsia"/>
        </w:rPr>
        <w:t>椭圆绘制</w:t>
      </w:r>
      <w:r>
        <w:rPr>
          <w:rFonts w:hint="eastAsia"/>
        </w:rPr>
        <w:t>-</w:t>
      </w:r>
      <w:r>
        <w:rPr>
          <w:rFonts w:hint="eastAsia"/>
        </w:rPr>
        <w:t>中点椭圆算法</w:t>
      </w:r>
    </w:p>
    <w:p w:rsidR="00054C56" w:rsidRDefault="00054C56" w:rsidP="00054C56">
      <w:pPr>
        <w:pStyle w:val="3"/>
      </w:pPr>
      <w:r>
        <w:rPr>
          <w:rFonts w:hint="eastAsia"/>
        </w:rPr>
        <w:t>矩形和多边形</w:t>
      </w:r>
    </w:p>
    <w:p w:rsidR="00054C56" w:rsidRDefault="00054C56" w:rsidP="00054C56">
      <w:pPr>
        <w:pStyle w:val="3"/>
      </w:pPr>
      <w:r>
        <w:rPr>
          <w:rFonts w:hint="eastAsia"/>
        </w:rPr>
        <w:t>Bezier</w:t>
      </w:r>
      <w:r>
        <w:rPr>
          <w:rFonts w:hint="eastAsia"/>
        </w:rPr>
        <w:t>曲线</w:t>
      </w:r>
    </w:p>
    <w:p w:rsidR="00054C56" w:rsidRDefault="00054C56" w:rsidP="00054C56">
      <w:pPr>
        <w:pStyle w:val="2"/>
        <w:spacing w:before="71" w:after="71"/>
      </w:pPr>
      <w:r>
        <w:rPr>
          <w:rFonts w:hint="eastAsia"/>
        </w:rPr>
        <w:t>图形填充</w:t>
      </w:r>
    </w:p>
    <w:p w:rsidR="00054C56" w:rsidRDefault="00CD4631" w:rsidP="00054C56">
      <w:pPr>
        <w:pStyle w:val="3"/>
      </w:pPr>
      <w:r>
        <w:rPr>
          <w:rFonts w:hint="eastAsia"/>
        </w:rPr>
        <w:t>圆的填充</w:t>
      </w:r>
    </w:p>
    <w:p w:rsidR="00364754" w:rsidRDefault="0018741A" w:rsidP="00364754">
      <w:pPr>
        <w:pStyle w:val="a0"/>
        <w:ind w:firstLine="372"/>
      </w:pPr>
      <w:r>
        <w:rPr>
          <w:rFonts w:hint="eastAsia"/>
        </w:rPr>
        <w:t>采用扫描填充，直接处理，对每条平行</w:t>
      </w:r>
      <w:r>
        <w:rPr>
          <w:rFonts w:hint="eastAsia"/>
        </w:rPr>
        <w:t>x</w:t>
      </w:r>
      <w:r>
        <w:rPr>
          <w:rFonts w:hint="eastAsia"/>
        </w:rPr>
        <w:t>轴的扫描线，计算其与圆两侧的交点，填充交点之间的线段即可。</w:t>
      </w:r>
    </w:p>
    <w:p w:rsidR="00364754" w:rsidRDefault="00364754" w:rsidP="00364754">
      <w:pPr>
        <w:pStyle w:val="a0"/>
        <w:ind w:firstLineChars="0" w:firstLine="0"/>
      </w:pPr>
      <w:r>
        <w:rPr>
          <w:rFonts w:hint="eastAsia"/>
        </w:rPr>
        <w:t>扫描线</w:t>
      </w:r>
      <w:r>
        <w:rPr>
          <w:rFonts w:hint="eastAsia"/>
        </w:rPr>
        <w:t>y</w:t>
      </w:r>
      <w:r>
        <w:rPr>
          <w:rFonts w:hint="eastAsia"/>
        </w:rPr>
        <w:t>与圆两侧的交点可用勾股定理求出</w:t>
      </w:r>
      <w:r>
        <w:t xml:space="preserve">                         </w:t>
      </w:r>
    </w:p>
    <w:p w:rsidR="00C56294" w:rsidRDefault="00364754" w:rsidP="0018741A">
      <w:pPr>
        <w:pStyle w:val="a0"/>
        <w:ind w:firstLineChars="0" w:firstLine="0"/>
      </w:pPr>
      <w:r>
        <w:rPr>
          <w:noProof/>
        </w:rPr>
        <w:drawing>
          <wp:inline distT="0" distB="0" distL="0" distR="0">
            <wp:extent cx="1758950" cy="1361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4BD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455" cy="13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119ED" wp14:editId="579C6646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5308600" cy="1892300"/>
                <wp:effectExtent l="0" t="0" r="254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89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center: P(cx, cy)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radius: r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for y from cy to cy + r – 1: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dy = y – cy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dx = sqrt(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 xml:space="preserve">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dy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B9BD5" w:themeColor="accent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color w:val="5B9BD5" w:themeColor="accent1"/>
                              </w:rPr>
                              <w:t>)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left = cx – dx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right = cx + dx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  <w:t>for x from left + 1 to right – 1:</w:t>
                            </w:r>
                          </w:p>
                          <w:p w:rsidR="009057E9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  <w:t>fillPoint(x, y)</w:t>
                            </w:r>
                          </w:p>
                          <w:p w:rsidR="009057E9" w:rsidRPr="00F57456" w:rsidRDefault="009057E9" w:rsidP="00C56294">
                            <w:pPr>
                              <w:pStyle w:val="a0"/>
                              <w:ind w:left="110" w:firstLine="372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  <w:t>fillPoint(x, 2 * cy -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19E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2.2pt;width:418pt;height:14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" fillcolor="#f2f2f2 [3052]" strokeweight=".5pt">
                <v:textbox>
                  <w:txbxContent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center: P(cx, cy)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radius: r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for y from cy to cy + r – 1: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dy = y – cy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dx = sqrt(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5B9BD5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dy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color w:val="5B9BD5" w:themeColor="accent1"/>
                        </w:rPr>
                        <w:t>)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left = cx – dx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right = cx + dx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  <w:t>for x from left + 1 to right – 1:</w:t>
                      </w:r>
                    </w:p>
                    <w:p w:rsidR="009057E9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  <w:t>fillPoint(x, y)</w:t>
                      </w:r>
                    </w:p>
                    <w:p w:rsidR="009057E9" w:rsidRPr="00F57456" w:rsidRDefault="009057E9" w:rsidP="00C56294">
                      <w:pPr>
                        <w:pStyle w:val="a0"/>
                        <w:ind w:left="110" w:firstLine="372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  <w:t>fillPoint(x, 2 * cy -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294" w:rsidRDefault="00C56294" w:rsidP="0018741A">
      <w:pPr>
        <w:pStyle w:val="a0"/>
        <w:ind w:firstLineChars="0" w:firstLine="0"/>
      </w:pPr>
    </w:p>
    <w:p w:rsidR="00C56294" w:rsidRDefault="00C56294" w:rsidP="0018741A">
      <w:pPr>
        <w:pStyle w:val="a0"/>
        <w:ind w:firstLineChars="0" w:firstLine="0"/>
      </w:pPr>
    </w:p>
    <w:p w:rsidR="00C56294" w:rsidRDefault="00C56294" w:rsidP="0018741A">
      <w:pPr>
        <w:pStyle w:val="a0"/>
        <w:ind w:firstLineChars="0" w:firstLine="0"/>
      </w:pPr>
    </w:p>
    <w:p w:rsidR="0090221C" w:rsidRDefault="0090221C" w:rsidP="0018741A">
      <w:pPr>
        <w:pStyle w:val="a0"/>
        <w:ind w:firstLineChars="0" w:firstLine="0"/>
      </w:pPr>
    </w:p>
    <w:p w:rsidR="00C56294" w:rsidRDefault="00C56294" w:rsidP="0018741A">
      <w:pPr>
        <w:pStyle w:val="a0"/>
        <w:ind w:firstLineChars="0" w:firstLine="0"/>
      </w:pPr>
    </w:p>
    <w:p w:rsidR="0090221C" w:rsidRPr="0018741A" w:rsidRDefault="0090221C" w:rsidP="0018741A">
      <w:pPr>
        <w:pStyle w:val="a0"/>
        <w:ind w:firstLineChars="0" w:firstLine="0"/>
      </w:pPr>
    </w:p>
    <w:p w:rsidR="00CD4631" w:rsidRDefault="00CD4631" w:rsidP="00CD4631">
      <w:pPr>
        <w:pStyle w:val="3"/>
      </w:pPr>
      <w:r>
        <w:rPr>
          <w:rFonts w:hint="eastAsia"/>
        </w:rPr>
        <w:t>矩形填充</w:t>
      </w:r>
    </w:p>
    <w:p w:rsidR="0090221C" w:rsidRDefault="00321CB6" w:rsidP="0090221C">
      <w:pPr>
        <w:pStyle w:val="a0"/>
        <w:ind w:firstLine="372"/>
      </w:pPr>
      <w:r>
        <w:rPr>
          <w:rFonts w:hint="eastAsia"/>
        </w:rPr>
        <w:t>矩形填充比较简单，直接对四条边内部区域进行填充即可</w:t>
      </w:r>
    </w:p>
    <w:p w:rsidR="00321CB6" w:rsidRDefault="00321CB6" w:rsidP="00321CB6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6876A" wp14:editId="5B15E5D7">
                <wp:simplePos x="0" y="0"/>
                <wp:positionH relativeFrom="column">
                  <wp:posOffset>125730</wp:posOffset>
                </wp:positionH>
                <wp:positionV relativeFrom="paragraph">
                  <wp:posOffset>13335</wp:posOffset>
                </wp:positionV>
                <wp:extent cx="5086350" cy="7620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Default="009057E9">
                            <w:r>
                              <w:t>for x from xmin to xmax:</w:t>
                            </w:r>
                          </w:p>
                          <w:p w:rsidR="009057E9" w:rsidRDefault="009057E9">
                            <w:r>
                              <w:tab/>
                              <w:t>for y from ymin to ymax:</w:t>
                            </w:r>
                          </w:p>
                          <w:p w:rsidR="009057E9" w:rsidRDefault="009057E9">
                            <w:r>
                              <w:tab/>
                            </w:r>
                            <w:r>
                              <w:tab/>
                              <w:t>fillPoint(x,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876A" id="文本框 12" o:spid="_x0000_s1027" type="#_x0000_t202" style="position:absolute;left:0;text-align:left;margin-left:9.9pt;margin-top:1.05pt;width:400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" fillcolor="#f2f2f2 [3052]" strokeweight=".5pt">
                <v:textbox>
                  <w:txbxContent>
                    <w:p w:rsidR="009057E9" w:rsidRDefault="009057E9">
                      <w:r>
                        <w:t>for x from xmin to xmax:</w:t>
                      </w:r>
                    </w:p>
                    <w:p w:rsidR="009057E9" w:rsidRDefault="009057E9">
                      <w:r>
                        <w:tab/>
                        <w:t>for y from ymin to ymax:</w:t>
                      </w:r>
                    </w:p>
                    <w:p w:rsidR="009057E9" w:rsidRDefault="009057E9">
                      <w:r>
                        <w:tab/>
                      </w:r>
                      <w:r>
                        <w:tab/>
                        <w:t>fillPoint(x, y)</w:t>
                      </w:r>
                    </w:p>
                  </w:txbxContent>
                </v:textbox>
              </v:shape>
            </w:pict>
          </mc:Fallback>
        </mc:AlternateContent>
      </w:r>
    </w:p>
    <w:p w:rsidR="00321CB6" w:rsidRDefault="00321CB6" w:rsidP="0090221C">
      <w:pPr>
        <w:pStyle w:val="a0"/>
        <w:ind w:firstLine="372"/>
      </w:pPr>
    </w:p>
    <w:p w:rsidR="00321CB6" w:rsidRDefault="00321CB6" w:rsidP="0090221C">
      <w:pPr>
        <w:pStyle w:val="a0"/>
        <w:ind w:firstLine="372"/>
      </w:pPr>
    </w:p>
    <w:p w:rsidR="00321CB6" w:rsidRDefault="00321CB6" w:rsidP="0090221C">
      <w:pPr>
        <w:pStyle w:val="a0"/>
        <w:ind w:firstLine="372"/>
      </w:pPr>
    </w:p>
    <w:p w:rsidR="00321CB6" w:rsidRDefault="00321CB6" w:rsidP="0090221C">
      <w:pPr>
        <w:pStyle w:val="a0"/>
        <w:ind w:firstLine="372"/>
      </w:pPr>
    </w:p>
    <w:p w:rsidR="0090221C" w:rsidRPr="0090221C" w:rsidRDefault="0090221C" w:rsidP="0090221C">
      <w:pPr>
        <w:pStyle w:val="a0"/>
        <w:ind w:firstLine="372"/>
      </w:pPr>
    </w:p>
    <w:p w:rsidR="00CD4631" w:rsidRDefault="00CD4631" w:rsidP="00CD4631">
      <w:pPr>
        <w:pStyle w:val="3"/>
      </w:pPr>
      <w:r>
        <w:rPr>
          <w:rFonts w:hint="eastAsia"/>
        </w:rPr>
        <w:t>一般多边形的填充</w:t>
      </w:r>
      <w:r w:rsidR="004B6B0D">
        <w:rPr>
          <w:rFonts w:hint="eastAsia"/>
        </w:rPr>
        <w:t>(</w:t>
      </w:r>
      <w:r w:rsidR="004B6B0D">
        <w:rPr>
          <w:rFonts w:hint="eastAsia"/>
        </w:rPr>
        <w:t>扫描填充算法</w:t>
      </w:r>
      <w:r w:rsidR="004B6B0D">
        <w:t>)</w:t>
      </w:r>
    </w:p>
    <w:p w:rsidR="00321CB6" w:rsidRDefault="004B6B0D" w:rsidP="00E45DE0">
      <w:pPr>
        <w:pStyle w:val="a0"/>
        <w:ind w:firstLineChars="107" w:firstLine="199"/>
      </w:pPr>
      <w:r>
        <w:rPr>
          <w:rFonts w:hint="eastAsia"/>
        </w:rPr>
        <w:t>通过构建有序边表和活化边表，求出各条扫描线上的填充范围，实现了多边形的扫描填充算法。</w:t>
      </w:r>
    </w:p>
    <w:p w:rsidR="00DA122B" w:rsidRDefault="00DA122B" w:rsidP="00E45DE0">
      <w:pPr>
        <w:pStyle w:val="a0"/>
        <w:ind w:firstLineChars="107" w:firstLine="19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164465</wp:posOffset>
                </wp:positionV>
                <wp:extent cx="5135880" cy="1226820"/>
                <wp:effectExtent l="0" t="0" r="26670" b="1143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122B" w:rsidRDefault="00DA122B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truct Edge</w:t>
                            </w:r>
                          </w:p>
                          <w:p w:rsidR="00DA122B" w:rsidRDefault="00DA122B">
                            <w:r>
                              <w:t>{</w:t>
                            </w:r>
                          </w:p>
                          <w:p w:rsidR="00DA122B" w:rsidRDefault="00DA122B">
                            <w:r>
                              <w:tab/>
                              <w:t>double x;</w:t>
                            </w:r>
                          </w:p>
                          <w:p w:rsidR="00DA122B" w:rsidRDefault="00DA122B">
                            <w:r>
                              <w:tab/>
                              <w:t>double dx;</w:t>
                            </w:r>
                          </w:p>
                          <w:p w:rsidR="00DA122B" w:rsidRDefault="00DA122B">
                            <w:r>
                              <w:tab/>
                              <w:t>int y_upper;</w:t>
                            </w:r>
                          </w:p>
                          <w:p w:rsidR="00DA122B" w:rsidRDefault="00DA122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28" type="#_x0000_t202" style="position:absolute;left:0;text-align:left;margin-left:10.5pt;margin-top:12.95pt;width:404.4pt;height:9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" fillcolor="white [3201]" strokeweight=".5pt">
                <v:textbox>
                  <w:txbxContent>
                    <w:p w:rsidR="00DA122B" w:rsidRDefault="00DA122B">
                      <w:r>
                        <w:rPr>
                          <w:rFonts w:hint="eastAsia"/>
                        </w:rPr>
                        <w:t>s</w:t>
                      </w:r>
                      <w:r>
                        <w:t>truct Edge</w:t>
                      </w:r>
                    </w:p>
                    <w:p w:rsidR="00DA122B" w:rsidRDefault="00DA122B">
                      <w:r>
                        <w:t>{</w:t>
                      </w:r>
                    </w:p>
                    <w:p w:rsidR="00DA122B" w:rsidRDefault="00DA122B">
                      <w:r>
                        <w:tab/>
                        <w:t>double x;</w:t>
                      </w:r>
                    </w:p>
                    <w:p w:rsidR="00DA122B" w:rsidRDefault="00DA122B">
                      <w:r>
                        <w:tab/>
                        <w:t>double dx;</w:t>
                      </w:r>
                    </w:p>
                    <w:p w:rsidR="00DA122B" w:rsidRDefault="00DA122B">
                      <w:pPr>
                        <w:rPr>
                          <w:rFonts w:hint="eastAsia"/>
                        </w:rPr>
                      </w:pPr>
                      <w:r>
                        <w:tab/>
                        <w:t>int y_upper;</w:t>
                      </w:r>
                    </w:p>
                    <w:p w:rsidR="00DA122B" w:rsidRDefault="00DA122B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边表的数据结构如下：</w:t>
      </w:r>
    </w:p>
    <w:p w:rsidR="00DA122B" w:rsidRPr="00321CB6" w:rsidRDefault="00DA122B" w:rsidP="00E45DE0">
      <w:pPr>
        <w:pStyle w:val="a0"/>
        <w:ind w:firstLineChars="107" w:firstLine="199"/>
      </w:pPr>
    </w:p>
    <w:p w:rsidR="00DC5C62" w:rsidRDefault="00DC5C62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Default="00DA122B" w:rsidP="00DC5C62">
      <w:pPr>
        <w:pStyle w:val="a0"/>
        <w:ind w:firstLine="372"/>
      </w:pPr>
    </w:p>
    <w:p w:rsidR="00DA122B" w:rsidRPr="00DC5C62" w:rsidRDefault="00DA122B" w:rsidP="00DC5C62">
      <w:pPr>
        <w:pStyle w:val="a0"/>
        <w:ind w:firstLine="372"/>
      </w:pPr>
    </w:p>
    <w:p w:rsidR="00054C56" w:rsidRDefault="00054C56" w:rsidP="00054C56">
      <w:pPr>
        <w:pStyle w:val="2"/>
        <w:spacing w:before="71" w:after="71"/>
      </w:pPr>
      <w:r>
        <w:rPr>
          <w:rFonts w:hint="eastAsia"/>
        </w:rPr>
        <w:t>几何变换</w:t>
      </w:r>
    </w:p>
    <w:p w:rsidR="006E72F8" w:rsidRDefault="006E72F8" w:rsidP="006E72F8">
      <w:pPr>
        <w:pStyle w:val="a0"/>
        <w:ind w:firstLine="372"/>
      </w:pPr>
      <w:r>
        <w:rPr>
          <w:rFonts w:hint="eastAsia"/>
        </w:rPr>
        <w:t>实现基本的几何变换，包括平移、旋转和缩放，</w:t>
      </w:r>
      <w:r w:rsidR="00F9289B">
        <w:rPr>
          <w:rFonts w:hint="eastAsia"/>
        </w:rPr>
        <w:t>只需实现对点的变换，其余几何图形可根据几何特征基于点进行变换。</w:t>
      </w:r>
    </w:p>
    <w:p w:rsidR="00DC5C62" w:rsidRPr="006E72F8" w:rsidRDefault="00DC5C62" w:rsidP="006E72F8">
      <w:pPr>
        <w:pStyle w:val="a0"/>
        <w:ind w:firstLine="372"/>
      </w:pPr>
      <w:r>
        <w:rPr>
          <w:rFonts w:hint="eastAsia"/>
        </w:rPr>
        <w:t>设点</w:t>
      </w:r>
      <w:r>
        <w:rPr>
          <w:rFonts w:hint="eastAsia"/>
        </w:rPr>
        <w:t>P</w:t>
      </w:r>
      <w:r>
        <w:t>(x, y) ,</w:t>
      </w:r>
    </w:p>
    <w:p w:rsidR="00054C56" w:rsidRDefault="00054C56" w:rsidP="00054C56">
      <w:pPr>
        <w:pStyle w:val="3"/>
      </w:pPr>
      <w:r>
        <w:rPr>
          <w:rFonts w:hint="eastAsia"/>
        </w:rPr>
        <w:t>平移</w:t>
      </w:r>
    </w:p>
    <w:p w:rsidR="00234557" w:rsidRDefault="008068AC" w:rsidP="008068AC">
      <w:pPr>
        <w:pStyle w:val="a0"/>
        <w:ind w:firstLineChars="0" w:firstLine="0"/>
      </w:pPr>
      <w:r>
        <w:tab/>
      </w:r>
      <w:r w:rsidR="00DC5C62">
        <w:rPr>
          <w:rFonts w:hint="eastAsia"/>
        </w:rPr>
        <w:t>设平移向量为</w:t>
      </w:r>
      <w:r w:rsidR="00DC5C62">
        <w:rPr>
          <w:rFonts w:hint="eastAsia"/>
        </w:rPr>
        <w:t>t</w:t>
      </w:r>
      <w:r w:rsidR="00DC5C62"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5C62">
        <w:t xml:space="preserve">), </w:t>
      </w:r>
      <w:r w:rsidR="00DC5C62">
        <w:rPr>
          <w:rFonts w:hint="eastAsia"/>
        </w:rPr>
        <w:t>则</w:t>
      </w:r>
      <w:r w:rsidR="00DC5C62">
        <w:rPr>
          <w:rFonts w:hint="eastAsia"/>
        </w:rPr>
        <w:t>P</w:t>
      </w:r>
      <w:r w:rsidR="00DC5C62">
        <w:rPr>
          <w:rFonts w:hint="eastAsia"/>
        </w:rPr>
        <w:t>平移后的坐标为</w:t>
      </w:r>
      <w:r w:rsidR="00DC5C62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x1=x+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y1=y+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</w:p>
    <w:p w:rsidR="00234557" w:rsidRDefault="00234557" w:rsidP="00DC5C62">
      <w:pPr>
        <w:pStyle w:val="a0"/>
        <w:ind w:firstLine="372"/>
      </w:pPr>
      <w:r>
        <w:rPr>
          <w:rFonts w:hint="eastAsia"/>
        </w:rPr>
        <w:t>基于点的平移，实现基本几何形状的平移</w:t>
      </w:r>
    </w:p>
    <w:tbl>
      <w:tblPr>
        <w:tblStyle w:val="afa"/>
        <w:tblW w:w="0" w:type="auto"/>
        <w:tblInd w:w="421" w:type="dxa"/>
        <w:tblLook w:val="04A0" w:firstRow="1" w:lastRow="0" w:firstColumn="1" w:lastColumn="0" w:noHBand="0" w:noVBand="1"/>
      </w:tblPr>
      <w:tblGrid>
        <w:gridCol w:w="1696"/>
        <w:gridCol w:w="5528"/>
      </w:tblGrid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几何图形</w:t>
            </w:r>
          </w:p>
        </w:tc>
        <w:tc>
          <w:tcPr>
            <w:tcW w:w="5528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平移方式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直线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分别平移线段端点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圆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平移圆心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椭圆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平移椭圆外接矩形左上角和右下角端点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平移左上角和右下角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多边形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分别平移每个顶点</w:t>
            </w:r>
          </w:p>
        </w:tc>
      </w:tr>
      <w:tr w:rsidR="00DC5C62" w:rsidTr="00234557">
        <w:tc>
          <w:tcPr>
            <w:tcW w:w="1696" w:type="dxa"/>
          </w:tcPr>
          <w:p w:rsidR="00DC5C62" w:rsidRDefault="00DC5C62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曲线</w:t>
            </w:r>
          </w:p>
        </w:tc>
        <w:tc>
          <w:tcPr>
            <w:tcW w:w="5528" w:type="dxa"/>
          </w:tcPr>
          <w:p w:rsidR="00DC5C62" w:rsidRDefault="00234557" w:rsidP="00DC5C62">
            <w:pPr>
              <w:pStyle w:val="a0"/>
              <w:ind w:firstLineChars="0" w:firstLine="0"/>
            </w:pPr>
            <w:r>
              <w:rPr>
                <w:rFonts w:hint="eastAsia"/>
              </w:rPr>
              <w:t>分别平移每个控制点</w:t>
            </w:r>
          </w:p>
        </w:tc>
      </w:tr>
    </w:tbl>
    <w:p w:rsidR="00054C56" w:rsidRDefault="00054C56" w:rsidP="00054C56">
      <w:pPr>
        <w:pStyle w:val="3"/>
      </w:pPr>
      <w:r>
        <w:rPr>
          <w:rFonts w:hint="eastAsia"/>
        </w:rPr>
        <w:t>旋转</w:t>
      </w:r>
    </w:p>
    <w:p w:rsidR="00B02CE7" w:rsidRPr="00B02CE7" w:rsidRDefault="00B02CE7" w:rsidP="00B92739">
      <w:pPr>
        <w:pStyle w:val="a0"/>
        <w:ind w:firstLineChars="100" w:firstLine="186"/>
      </w:pPr>
      <w:r>
        <w:rPr>
          <w:rFonts w:hint="eastAsia"/>
        </w:rPr>
        <w:t>设旋转基准点为</w:t>
      </w:r>
      <w:r>
        <w:rPr>
          <w:rFonts w:hint="eastAsia"/>
        </w:rPr>
        <w:t>C</w:t>
      </w:r>
      <w:r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),  </w:t>
      </w:r>
      <w:r>
        <w:rPr>
          <w:rFonts w:hint="eastAsia"/>
        </w:rPr>
        <w:t>旋转角为α，则</w:t>
      </w:r>
      <w:r>
        <w:t>P</w:t>
      </w:r>
      <w:r>
        <w:rPr>
          <w:rFonts w:hint="eastAsia"/>
        </w:rPr>
        <w:t>旋转后的坐标可表示为</w:t>
      </w:r>
    </w:p>
    <w:p w:rsidR="00B02CE7" w:rsidRPr="00B92739" w:rsidRDefault="00775AB6" w:rsidP="00B02CE7">
      <w:pPr>
        <w:pStyle w:val="a0"/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y1=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+(y-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:rsidR="00B92739" w:rsidRDefault="00B92739" w:rsidP="00B92739">
      <w:pPr>
        <w:pStyle w:val="a0"/>
        <w:ind w:firstLineChars="107" w:firstLine="199"/>
      </w:pPr>
      <w:r>
        <w:rPr>
          <w:rFonts w:hint="eastAsia"/>
        </w:rPr>
        <w:t>基于点的旋转，实现基本几何形状的旋转</w:t>
      </w:r>
    </w:p>
    <w:tbl>
      <w:tblPr>
        <w:tblStyle w:val="afa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2552"/>
        <w:gridCol w:w="3260"/>
      </w:tblGrid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几何图形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旋转中心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旋转方式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直线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线段中点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分别旋转线段端点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圆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do</w:t>
            </w:r>
            <w:r>
              <w:t xml:space="preserve"> </w:t>
            </w:r>
            <w:r>
              <w:rPr>
                <w:rFonts w:hint="eastAsia"/>
              </w:rPr>
              <w:t>nothing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椭圆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椭圆中心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旋转椭圆外接矩形的顶点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矩形中心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旋转左上角和右下角的顶点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多边形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所有顶点的中心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取平均</w:t>
            </w:r>
            <w:r>
              <w:t>)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分别旋转每个顶点</w:t>
            </w:r>
          </w:p>
        </w:tc>
      </w:tr>
      <w:tr w:rsidR="00B92739" w:rsidTr="00B92739">
        <w:tc>
          <w:tcPr>
            <w:tcW w:w="1559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曲线</w:t>
            </w:r>
          </w:p>
        </w:tc>
        <w:tc>
          <w:tcPr>
            <w:tcW w:w="2552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所有控制点的中心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取平均</w:t>
            </w:r>
            <w:r>
              <w:t>)</w:t>
            </w:r>
          </w:p>
        </w:tc>
        <w:tc>
          <w:tcPr>
            <w:tcW w:w="3260" w:type="dxa"/>
          </w:tcPr>
          <w:p w:rsidR="00B92739" w:rsidRDefault="00B92739" w:rsidP="0063197C">
            <w:pPr>
              <w:pStyle w:val="a0"/>
              <w:ind w:firstLineChars="0" w:firstLine="0"/>
            </w:pPr>
            <w:r>
              <w:rPr>
                <w:rFonts w:hint="eastAsia"/>
              </w:rPr>
              <w:t>分别旋转每个控制点</w:t>
            </w:r>
          </w:p>
        </w:tc>
      </w:tr>
    </w:tbl>
    <w:p w:rsidR="00B02CE7" w:rsidRDefault="00B02CE7" w:rsidP="00B02CE7">
      <w:pPr>
        <w:pStyle w:val="a0"/>
        <w:ind w:firstLineChars="0" w:firstLine="0"/>
      </w:pPr>
    </w:p>
    <w:p w:rsidR="00B02CE7" w:rsidRPr="00B02CE7" w:rsidRDefault="00B02CE7" w:rsidP="00B02CE7">
      <w:pPr>
        <w:pStyle w:val="a0"/>
        <w:ind w:firstLineChars="0" w:firstLine="0"/>
      </w:pPr>
    </w:p>
    <w:p w:rsidR="00054C56" w:rsidRDefault="00054C56" w:rsidP="00054C56">
      <w:pPr>
        <w:pStyle w:val="3"/>
      </w:pPr>
      <w:r>
        <w:rPr>
          <w:rFonts w:hint="eastAsia"/>
        </w:rPr>
        <w:t>缩放</w:t>
      </w:r>
    </w:p>
    <w:p w:rsidR="00855578" w:rsidRPr="00B02CE7" w:rsidRDefault="00855578" w:rsidP="00855578">
      <w:pPr>
        <w:pStyle w:val="a0"/>
        <w:ind w:firstLineChars="100" w:firstLine="186"/>
      </w:pPr>
      <w:r>
        <w:rPr>
          <w:rFonts w:hint="eastAsia"/>
        </w:rPr>
        <w:t>设缩放基准点为</w:t>
      </w:r>
      <w:r>
        <w:rPr>
          <w:rFonts w:hint="eastAsia"/>
        </w:rPr>
        <w:t>C</w:t>
      </w:r>
      <w:r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),  </w:t>
      </w:r>
      <w:r>
        <w:rPr>
          <w:rFonts w:hint="eastAsia"/>
        </w:rPr>
        <w:t>缩放系数大小为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t>P</w:t>
      </w:r>
      <w:r>
        <w:rPr>
          <w:rFonts w:hint="eastAsia"/>
        </w:rPr>
        <w:t>旋转后的坐标可表示为</w:t>
      </w:r>
    </w:p>
    <w:p w:rsidR="00855578" w:rsidRPr="00B92739" w:rsidRDefault="00775AB6" w:rsidP="00855578">
      <w:pPr>
        <w:pStyle w:val="a0"/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1=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(1-s)</m:t>
                  </m:r>
                </m:e>
                <m:e>
                  <m:r>
                    <w:rPr>
                      <w:rFonts w:ascii="Cambria Math" w:hAnsi="Cambria Math"/>
                    </w:rPr>
                    <m:t>y1=ys+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(1-s)</m:t>
                  </m:r>
                </m:e>
              </m:eqArr>
            </m:e>
          </m:d>
        </m:oMath>
      </m:oMathPara>
    </w:p>
    <w:p w:rsidR="00855578" w:rsidRDefault="00855578" w:rsidP="00855578">
      <w:pPr>
        <w:pStyle w:val="a0"/>
        <w:ind w:firstLineChars="107" w:firstLine="199"/>
      </w:pPr>
      <w:r>
        <w:rPr>
          <w:rFonts w:hint="eastAsia"/>
        </w:rPr>
        <w:t>基于控制点的缩放也可以实现基本几何形状的缩放，其基准点的选取和旋转一样，都是选择“中心”</w:t>
      </w:r>
    </w:p>
    <w:p w:rsidR="00805A19" w:rsidRPr="00805A19" w:rsidRDefault="00805A19" w:rsidP="00805A19">
      <w:pPr>
        <w:pStyle w:val="a0"/>
        <w:ind w:firstLine="372"/>
      </w:pPr>
    </w:p>
    <w:p w:rsidR="00054C56" w:rsidRDefault="00CD4631" w:rsidP="00054C56">
      <w:pPr>
        <w:pStyle w:val="2"/>
        <w:spacing w:before="71" w:after="71"/>
      </w:pPr>
      <w:r>
        <w:rPr>
          <w:rFonts w:hint="eastAsia"/>
        </w:rPr>
        <w:t>裁剪</w:t>
      </w:r>
    </w:p>
    <w:p w:rsidR="00584965" w:rsidRDefault="00E31885" w:rsidP="00E31885">
      <w:pPr>
        <w:pStyle w:val="a0"/>
        <w:ind w:firstLine="372"/>
      </w:pPr>
      <w:r>
        <w:rPr>
          <w:rFonts w:hint="eastAsia"/>
        </w:rPr>
        <w:t>设裁剪窗口是一个标准位置的矩形</w:t>
      </w:r>
    </w:p>
    <w:p w:rsidR="00E31885" w:rsidRDefault="00584965" w:rsidP="00C04962">
      <w:pPr>
        <w:pStyle w:val="a0"/>
        <w:ind w:firstLine="372"/>
      </w:pPr>
      <w:r>
        <w:tab/>
      </w:r>
      <w:r>
        <w:tab/>
      </w:r>
      <w:r w:rsidR="00E31885">
        <w:rPr>
          <w:rFonts w:hint="eastAsia"/>
        </w:rPr>
        <w:t>W</w:t>
      </w:r>
      <w:r w:rsidR="00E31885">
        <w:t xml:space="preserve"> = {(x, y) | xmin </w:t>
      </w:r>
      <w:r w:rsidR="00E31885">
        <w:rPr>
          <w:rFonts w:hint="eastAsia"/>
        </w:rPr>
        <w:t>≤</w:t>
      </w:r>
      <w:r w:rsidR="00E31885">
        <w:t xml:space="preserve"> x </w:t>
      </w:r>
      <w:r w:rsidR="00E31885">
        <w:rPr>
          <w:rFonts w:hint="eastAsia"/>
        </w:rPr>
        <w:t>≤</w:t>
      </w:r>
      <w:r w:rsidR="00E31885">
        <w:t xml:space="preserve"> xmax</w:t>
      </w:r>
      <w:r w:rsidR="00E31885">
        <w:rPr>
          <w:rFonts w:hint="eastAsia"/>
        </w:rPr>
        <w:t>,</w:t>
      </w:r>
      <w:r w:rsidR="00E31885">
        <w:t xml:space="preserve"> </w:t>
      </w:r>
      <w:r w:rsidR="00E31885">
        <w:rPr>
          <w:rFonts w:hint="eastAsia"/>
        </w:rPr>
        <w:t>ymin</w:t>
      </w:r>
      <w:r w:rsidR="00E31885">
        <w:t xml:space="preserve"> </w:t>
      </w:r>
      <w:r w:rsidR="00E31885">
        <w:rPr>
          <w:rFonts w:hint="eastAsia"/>
        </w:rPr>
        <w:t>≤</w:t>
      </w:r>
      <w:r w:rsidR="00E31885">
        <w:rPr>
          <w:rFonts w:hint="eastAsia"/>
        </w:rPr>
        <w:t xml:space="preserve"> </w:t>
      </w:r>
      <w:r w:rsidR="00E31885">
        <w:t xml:space="preserve">y </w:t>
      </w:r>
      <w:r w:rsidR="00E31885">
        <w:rPr>
          <w:rFonts w:hint="eastAsia"/>
        </w:rPr>
        <w:t>≤</w:t>
      </w:r>
      <w:r w:rsidR="00E31885">
        <w:t xml:space="preserve"> ymax}, </w:t>
      </w:r>
      <w:r w:rsidR="00E31885">
        <w:rPr>
          <w:rFonts w:hint="eastAsia"/>
        </w:rPr>
        <w:t>且舍弃裁剪窗口外的图形部分。</w:t>
      </w:r>
    </w:p>
    <w:p w:rsidR="009138B8" w:rsidRDefault="009138B8" w:rsidP="00C04962">
      <w:pPr>
        <w:pStyle w:val="a0"/>
        <w:ind w:firstLine="372"/>
      </w:pPr>
    </w:p>
    <w:p w:rsidR="002C4B1E" w:rsidRPr="00E31885" w:rsidRDefault="002C4B1E" w:rsidP="00C04962">
      <w:pPr>
        <w:pStyle w:val="a0"/>
        <w:ind w:firstLine="372"/>
      </w:pPr>
    </w:p>
    <w:p w:rsidR="001A54F7" w:rsidRDefault="00CD4631" w:rsidP="00D87DD3">
      <w:pPr>
        <w:pStyle w:val="3"/>
      </w:pPr>
      <w:r>
        <w:rPr>
          <w:rFonts w:hint="eastAsia"/>
        </w:rPr>
        <w:t>线段裁剪</w:t>
      </w:r>
      <w:r w:rsidR="00E31885">
        <w:rPr>
          <w:rFonts w:hint="eastAsia"/>
        </w:rPr>
        <w:t>（梁友栋</w:t>
      </w:r>
      <w:r w:rsidR="00E31885">
        <w:rPr>
          <w:rFonts w:hint="eastAsia"/>
        </w:rPr>
        <w:t>-</w:t>
      </w:r>
      <w:r w:rsidR="00E31885">
        <w:t>Barsky</w:t>
      </w:r>
      <w:r w:rsidR="00E31885">
        <w:rPr>
          <w:rFonts w:hint="eastAsia"/>
        </w:rPr>
        <w:t>算法）</w:t>
      </w:r>
    </w:p>
    <w:p w:rsidR="0029077C" w:rsidRPr="0029077C" w:rsidRDefault="00086740" w:rsidP="0029077C">
      <w:pPr>
        <w:pStyle w:val="a0"/>
        <w:ind w:firstLine="372"/>
      </w:pPr>
      <w:r>
        <w:rPr>
          <w:rFonts w:hint="eastAsia"/>
        </w:rPr>
        <w:t>设</w:t>
      </w:r>
      <w:r w:rsidR="00D87DD3">
        <w:rPr>
          <w:rFonts w:hint="eastAsia"/>
        </w:rPr>
        <w:t>线段</w:t>
      </w:r>
      <w:r w:rsidR="00D87DD3">
        <w:rPr>
          <w:rFonts w:hint="eastAsia"/>
        </w:rPr>
        <w:t>P</w:t>
      </w:r>
      <w:r w:rsidR="00D87DD3">
        <w:t xml:space="preserve"> </w:t>
      </w:r>
      <w:r w:rsidR="00D87DD3">
        <w:rPr>
          <w:rFonts w:hint="eastAsia"/>
        </w:rPr>
        <w:t>=</w:t>
      </w:r>
      <w:r w:rsidR="00D87DD3">
        <w:t xml:space="preserve"> P</w:t>
      </w:r>
      <w:r w:rsidR="00D87DD3">
        <w:rPr>
          <w:vertAlign w:val="subscript"/>
        </w:rPr>
        <w:t>1</w:t>
      </w:r>
      <w:r w:rsidR="00D87DD3">
        <w:t>P</w:t>
      </w:r>
      <w:r w:rsidR="00D87DD3">
        <w:rPr>
          <w:vertAlign w:val="subscript"/>
        </w:rPr>
        <w:t xml:space="preserve">2 </w:t>
      </w:r>
      <w:r>
        <w:rPr>
          <w:rFonts w:hint="eastAsia"/>
        </w:rPr>
        <w:t>，端点分别是</w:t>
      </w:r>
      <w:r w:rsidR="00D87DD3">
        <w:rPr>
          <w:rFonts w:hint="eastAsia"/>
        </w:rPr>
        <w:t>P</w:t>
      </w:r>
      <w:r w:rsidR="00D87DD3" w:rsidRPr="00D87DD3">
        <w:rPr>
          <w:vertAlign w:val="subscript"/>
        </w:rPr>
        <w:t>1</w:t>
      </w:r>
      <w:r w:rsidR="00D87DD3">
        <w:t>(x</w:t>
      </w:r>
      <w:r w:rsidR="00D87DD3" w:rsidRPr="00D87DD3">
        <w:rPr>
          <w:vertAlign w:val="subscript"/>
        </w:rPr>
        <w:t>1</w:t>
      </w:r>
      <w:r w:rsidR="00D87DD3">
        <w:t>, y</w:t>
      </w:r>
      <w:r w:rsidR="00D87DD3" w:rsidRPr="00D87DD3">
        <w:rPr>
          <w:vertAlign w:val="subscript"/>
        </w:rPr>
        <w:t>1</w:t>
      </w:r>
      <w:r w:rsidR="00D87DD3">
        <w:t xml:space="preserve">), </w:t>
      </w:r>
      <w:r>
        <w:t xml:space="preserve"> </w:t>
      </w:r>
      <w:r w:rsidR="00D87DD3">
        <w:t>P2(x</w:t>
      </w:r>
      <w:r w:rsidR="00D87DD3" w:rsidRPr="00D87DD3">
        <w:rPr>
          <w:vertAlign w:val="subscript"/>
        </w:rPr>
        <w:t>2</w:t>
      </w:r>
      <w:r w:rsidR="00D87DD3">
        <w:t>, y</w:t>
      </w:r>
      <w:r w:rsidR="00D87DD3" w:rsidRPr="00D87DD3">
        <w:rPr>
          <w:vertAlign w:val="subscript"/>
        </w:rPr>
        <w:t>2</w:t>
      </w:r>
      <w:r w:rsidR="00D87DD3">
        <w:t>)</w:t>
      </w:r>
      <w:r w:rsidR="004E6DCA">
        <w:rPr>
          <w:rFonts w:hint="eastAsia"/>
        </w:rPr>
        <w:t>，其参数方程可以写成如下形式：</w:t>
      </w:r>
      <w:r w:rsidR="0029077C">
        <w:t xml:space="preserve"> </w:t>
      </w:r>
    </w:p>
    <w:p w:rsidR="004E6DCA" w:rsidRPr="00C55FFA" w:rsidRDefault="00775AB6" w:rsidP="00C55FFA">
      <w:pPr>
        <w:pStyle w:val="a0"/>
        <w:tabs>
          <w:tab w:val="clear" w:pos="357"/>
        </w:tabs>
        <w:ind w:firstLine="372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x=x1+u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y=y1+u</m:t>
                  </m:r>
                  <m:r>
                    <w:rPr>
                      <w:rFonts w:ascii="Cambria Math" w:hAnsi="Cambria Math" w:hint="eastAsia"/>
                    </w:rPr>
                    <m:t>Δy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</m:oMath>
      </m:oMathPara>
    </w:p>
    <w:p w:rsidR="00805A19" w:rsidRPr="00C55FFA" w:rsidRDefault="00F90921" w:rsidP="0029077C">
      <w:pPr>
        <w:pStyle w:val="a0"/>
        <w:ind w:firstLine="372"/>
      </w:pPr>
      <w:r>
        <w:rPr>
          <w:rFonts w:hint="eastAsia"/>
        </w:rPr>
        <w:t>其中</w:t>
      </w:r>
      <w:r w:rsidR="00C55FFA"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/>
                    </w:rPr>
                    <m:t>=x2-x1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Δy</m:t>
                  </m:r>
                  <m:r>
                    <w:rPr>
                      <w:rFonts w:ascii="Cambria Math" w:hAnsi="Cambria Math"/>
                    </w:rPr>
                    <m:t>=y2-y1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</m:oMath>
      </m:oMathPara>
    </w:p>
    <w:p w:rsidR="00C55FFA" w:rsidRPr="00C55FFA" w:rsidRDefault="002C4B1E" w:rsidP="002C4B1E">
      <w:pPr>
        <w:pStyle w:val="a0"/>
        <w:ind w:firstLine="372"/>
      </w:pPr>
      <w:r>
        <w:rPr>
          <w:rFonts w:hint="eastAsia"/>
        </w:rPr>
        <w:t>如果点</w:t>
      </w:r>
      <w:r>
        <w:rPr>
          <w:rFonts w:hint="eastAsia"/>
        </w:rPr>
        <w:t>P</w:t>
      </w:r>
      <w:r>
        <w:t>(x, y)</w:t>
      </w:r>
      <w:r>
        <w:rPr>
          <w:rFonts w:hint="eastAsia"/>
        </w:rPr>
        <w:t>位于</w:t>
      </w:r>
      <w:r>
        <w:rPr>
          <w:rFonts w:hint="eastAsia"/>
        </w:rPr>
        <w:t>W</w:t>
      </w:r>
      <w:r>
        <w:rPr>
          <w:rFonts w:hint="eastAsia"/>
        </w:rPr>
        <w:t>内，则应满足</w:t>
      </w:r>
    </w:p>
    <w:p w:rsidR="00C55FFA" w:rsidRDefault="00775AB6" w:rsidP="002C4B1E">
      <w:pPr>
        <w:pStyle w:val="a0"/>
        <w:ind w:firstLine="37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xmin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x+u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xmax</m:t>
                  </m:r>
                </m:e>
                <m:e>
                  <m:r>
                    <w:rPr>
                      <w:rFonts w:ascii="Cambria Math" w:hAnsi="Cambria Math"/>
                    </w:rPr>
                    <m:t>ymin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Cambria Math" w:hAnsi="Cambria Math"/>
                    </w:rPr>
                    <m:t>+u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ymax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2C4B1E">
        <w:t xml:space="preserve">, </w:t>
      </w:r>
    </w:p>
    <w:p w:rsidR="002C4B1E" w:rsidRDefault="002C4B1E" w:rsidP="002C4B1E">
      <w:pPr>
        <w:pStyle w:val="a0"/>
        <w:ind w:firstLine="372"/>
      </w:pPr>
      <w:r>
        <w:rPr>
          <w:rFonts w:hint="eastAsia"/>
        </w:rPr>
        <w:t>将该公式变形做统一之后记为</w:t>
      </w:r>
    </w:p>
    <w:p w:rsidR="002C4B1E" w:rsidRDefault="002C4B1E" w:rsidP="002C4B1E">
      <w:pPr>
        <w:pStyle w:val="a0"/>
        <w:ind w:firstLine="372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</m:t>
          </m:r>
        </m:oMath>
      </m:oMathPara>
    </w:p>
    <w:p w:rsidR="002C4B1E" w:rsidRDefault="002C4B1E" w:rsidP="003A67B7">
      <w:pPr>
        <w:pStyle w:val="a0"/>
        <w:ind w:leftChars="100" w:left="186" w:firstLineChars="100" w:firstLine="186"/>
      </w:pPr>
      <w:r>
        <w:rPr>
          <w:rFonts w:hint="eastAsia"/>
        </w:rPr>
        <w:t>可得</w:t>
      </w:r>
      <w:r w:rsidR="00C55FFA">
        <w:br/>
      </w: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p1=-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/>
                    </w:rPr>
                    <m:t xml:space="preserve">  q1=x1-xmin</m:t>
                  </m:r>
                </m:e>
                <m:e>
                  <m:r>
                    <w:rPr>
                      <w:rFonts w:ascii="Cambria Math" w:hAnsi="Cambria Math"/>
                    </w:rPr>
                    <m:t>p2=</m:t>
                  </m:r>
                  <m:r>
                    <w:rPr>
                      <w:rFonts w:ascii="Cambria Math" w:hAnsi="Cambria Math" w:hint="eastAsia"/>
                    </w:rPr>
                    <m:t>Δx</m:t>
                  </m:r>
                  <m:r>
                    <w:rPr>
                      <w:rFonts w:ascii="Cambria Math" w:hAnsi="Cambria Math"/>
                    </w:rPr>
                    <m:t xml:space="preserve">   q2=xmax-x1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3=-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y  q3=y1-ymin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p4=</m:t>
                  </m:r>
                  <m:r>
                    <w:rPr>
                      <w:rFonts w:ascii="Cambria Math" w:eastAsiaTheme="minorEastAsia" w:hAnsi="Cambria Math" w:cs="Cambria Math" w:hint="eastAsia"/>
                    </w:rPr>
                    <m:t>Δy</m:t>
                  </m:r>
                  <m:r>
                    <w:rPr>
                      <w:rFonts w:ascii="Cambria Math" w:eastAsiaTheme="minorEastAsia" w:hAnsi="Cambria Math" w:cs="Cambria Math"/>
                    </w:rPr>
                    <m:t xml:space="preserve">   q4=ymax-y1 </m:t>
                  </m:r>
                </m:e>
              </m:eqArr>
            </m:e>
          </m:d>
        </m:oMath>
      </m:oMathPara>
    </w:p>
    <w:p w:rsidR="0088685C" w:rsidRDefault="00C55FFA" w:rsidP="0088685C">
      <w:pPr>
        <w:pStyle w:val="a0"/>
        <w:ind w:left="372" w:hangingChars="200" w:hanging="372"/>
      </w:pPr>
      <w:r>
        <w:tab/>
      </w:r>
      <w:r>
        <w:rPr>
          <w:rFonts w:hint="eastAsia"/>
        </w:rPr>
        <w:t>我们可将这四种情况对应到裁剪窗口的四条边，对于</w:t>
      </w:r>
      <w:r>
        <w:t>p</w:t>
      </w:r>
      <w:r w:rsidRPr="00C55FFA">
        <w:rPr>
          <w:vertAlign w:val="subscript"/>
        </w:rPr>
        <w:t>k</w:t>
      </w:r>
      <w:r>
        <w:rPr>
          <w:rFonts w:hint="eastAsia"/>
        </w:rPr>
        <w:t>和</w:t>
      </w:r>
      <w:r>
        <w:rPr>
          <w:rFonts w:hint="eastAsia"/>
        </w:rPr>
        <w:t>q</w:t>
      </w:r>
      <w:r w:rsidRPr="00C55FFA">
        <w:rPr>
          <w:vertAlign w:val="subscript"/>
        </w:rPr>
        <w:t>k</w:t>
      </w:r>
      <w:r>
        <w:rPr>
          <w:vertAlign w:val="subscript"/>
        </w:rPr>
        <w:t xml:space="preserve">, </w:t>
      </w:r>
      <w:r>
        <w:t>k = 1, 2, 3, 4</w:t>
      </w:r>
      <w:r>
        <w:rPr>
          <w:rFonts w:hint="eastAsia"/>
        </w:rPr>
        <w:t>分别对应</w:t>
      </w:r>
      <w:r w:rsidR="00271347">
        <w:rPr>
          <w:rFonts w:hint="eastAsia"/>
        </w:rPr>
        <w:t>W</w:t>
      </w:r>
      <w:r w:rsidR="00271347">
        <w:rPr>
          <w:rFonts w:hint="eastAsia"/>
        </w:rPr>
        <w:t>的左、右、下、上边界</w:t>
      </w:r>
      <w:r w:rsidR="00E43910">
        <w:rPr>
          <w:rFonts w:hint="eastAsia"/>
        </w:rPr>
        <w:t>,</w:t>
      </w:r>
      <w:r w:rsidR="00E43910">
        <w:t xml:space="preserve"> </w:t>
      </w:r>
      <w:r w:rsidR="00E43910">
        <w:rPr>
          <w:rFonts w:hint="eastAsia"/>
        </w:rPr>
        <w:t>从上式可以有如下观察</w:t>
      </w:r>
    </w:p>
    <w:p w:rsidR="00E43910" w:rsidRDefault="00775AB6" w:rsidP="00E4391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E43910">
        <w:rPr>
          <w:rFonts w:hint="eastAsia"/>
        </w:rPr>
        <w:t xml:space="preserve"> </w:t>
      </w:r>
      <w:r w:rsidR="00E43910">
        <w:rPr>
          <w:rFonts w:hint="eastAsia"/>
        </w:rPr>
        <w:t>线段平行于裁剪边界</w:t>
      </w:r>
      <w:r w:rsidR="00E43910">
        <w:rPr>
          <w:rFonts w:hint="eastAsia"/>
        </w:rPr>
        <w:t>k</w:t>
      </w:r>
      <w:r w:rsidR="00E43910">
        <w:t>(</w:t>
      </w:r>
      <w:r w:rsidR="00E43910">
        <w:rPr>
          <w:rFonts w:hint="eastAsia"/>
        </w:rPr>
        <w:t>实际上是两条</w:t>
      </w:r>
      <w:r w:rsidR="00E43910">
        <w:t>)</w:t>
      </w:r>
    </w:p>
    <w:p w:rsidR="00E43910" w:rsidRDefault="00E43910" w:rsidP="00DB767B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 w:rsidR="00DB767B">
        <w:rPr>
          <w:rFonts w:hint="eastAsia"/>
        </w:rPr>
        <w:t>,</w:t>
      </w:r>
      <w:r w:rsidR="00DB767B">
        <w:t xml:space="preserve"> </w:t>
      </w:r>
      <w:r w:rsidR="00DB767B">
        <w:rPr>
          <w:rFonts w:hint="eastAsia"/>
        </w:rPr>
        <w:t>线段在裁剪窗口外</w:t>
      </w:r>
    </w:p>
    <w:p w:rsidR="00DB767B" w:rsidRPr="00DB767B" w:rsidRDefault="00DB767B" w:rsidP="00DB767B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, </w:t>
      </w:r>
      <w:r>
        <w:rPr>
          <w:rFonts w:hint="eastAsia"/>
        </w:rPr>
        <w:t>线段平行于裁剪边界且在窗口内</w:t>
      </w:r>
    </w:p>
    <w:p w:rsidR="00DB767B" w:rsidRDefault="00775AB6" w:rsidP="00E4391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</w:p>
    <w:p w:rsidR="00E43910" w:rsidRDefault="00DB767B" w:rsidP="00DB767B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线段从</w:t>
      </w:r>
      <w:r w:rsidR="00336C28">
        <w:rPr>
          <w:rFonts w:hint="eastAsia"/>
        </w:rPr>
        <w:t>外到内穿过</w:t>
      </w:r>
      <w:r>
        <w:rPr>
          <w:rFonts w:hint="eastAsia"/>
        </w:rPr>
        <w:t>裁剪边界第</w:t>
      </w:r>
      <w:r w:rsidR="003C4F84">
        <w:rPr>
          <w:rFonts w:hint="eastAsia"/>
        </w:rPr>
        <w:t>k</w:t>
      </w:r>
      <w:r>
        <w:rPr>
          <w:rFonts w:hint="eastAsia"/>
        </w:rPr>
        <w:t>侧</w:t>
      </w:r>
      <w:r w:rsidR="003C4F84">
        <w:rPr>
          <w:rFonts w:hint="eastAsia"/>
        </w:rPr>
        <w:t>延长线</w:t>
      </w:r>
    </w:p>
    <w:p w:rsidR="00E43910" w:rsidRDefault="00775AB6" w:rsidP="00E4391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</w:p>
    <w:p w:rsidR="003C4F84" w:rsidRDefault="003C4F84" w:rsidP="003C4F84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线段从</w:t>
      </w:r>
      <w:r w:rsidR="00336C28">
        <w:rPr>
          <w:rFonts w:hint="eastAsia"/>
        </w:rPr>
        <w:t>内到外穿过</w:t>
      </w:r>
      <w:r>
        <w:rPr>
          <w:rFonts w:hint="eastAsia"/>
        </w:rPr>
        <w:t>裁剪边界第</w:t>
      </w:r>
      <w:r>
        <w:t>k</w:t>
      </w:r>
      <w:r>
        <w:rPr>
          <w:rFonts w:hint="eastAsia"/>
        </w:rPr>
        <w:t>侧延长线</w:t>
      </w:r>
    </w:p>
    <w:p w:rsidR="006A4191" w:rsidRDefault="00336C28" w:rsidP="00336C28">
      <w:pPr>
        <w:pStyle w:val="a0"/>
        <w:ind w:firstLine="3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303530</wp:posOffset>
                </wp:positionH>
                <wp:positionV relativeFrom="paragraph">
                  <wp:posOffset>38735</wp:posOffset>
                </wp:positionV>
                <wp:extent cx="5308600" cy="3041650"/>
                <wp:effectExtent l="0" t="0" r="25400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304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计算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p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k, qk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u0 = 0, u1 = 1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for i from 1 to 4: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Chars="300" w:firstLine="558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if pi == 0: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  if qi &lt; 0: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return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在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裁剪窗口外，直接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舍弃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Chars="300" w:firstLine="558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else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r = qi / pi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//r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表示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直接与第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i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边</w:t>
                            </w:r>
                            <w:r w:rsidRPr="00F57456">
                              <w:rPr>
                                <w:rFonts w:hint="eastAsia"/>
                                <w:color w:val="5B9BD5" w:themeColor="accent1"/>
                              </w:rPr>
                              <w:t>的交点的参数值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pi &lt; 0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u1 = max(u1, r)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else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spacing w:line="240" w:lineRule="exact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u2 = min(u2, r)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if u1 &gt; u2: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return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update: 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保留参数在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[u1, u2]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内的部分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P1 = (x1 + u1* Δx,  y1 + u1*Δy)</w:t>
                            </w:r>
                          </w:p>
                          <w:p w:rsidR="009057E9" w:rsidRPr="00F57456" w:rsidRDefault="009057E9" w:rsidP="00336C28">
                            <w:pPr>
                              <w:pStyle w:val="a0"/>
                              <w:ind w:firstLine="372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P2 = (x1 + u2* Δx,  y1 + u2*Δy)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23.9pt;margin-top:3.05pt;width:418pt;height:2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" fillcolor="#f2f2f2 [3052]" strokeweight=".5pt">
                <v:textbox>
                  <w:txbxContent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rFonts w:hint="eastAsia"/>
                          <w:color w:val="5B9BD5" w:themeColor="accent1"/>
                        </w:rPr>
                        <w:t>计算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p</w:t>
                      </w:r>
                      <w:r w:rsidRPr="00F57456">
                        <w:rPr>
                          <w:color w:val="5B9BD5" w:themeColor="accent1"/>
                        </w:rPr>
                        <w:t>k, qk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u0 = 0, u1 = 1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for i from 1 to 4: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Chars="300" w:firstLine="558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if pi == 0: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 xml:space="preserve">    if qi &lt; 0: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return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在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裁剪窗口外，直接</w:t>
                      </w:r>
                      <w:r w:rsidRPr="00F57456">
                        <w:rPr>
                          <w:color w:val="5B9BD5" w:themeColor="accent1"/>
                        </w:rPr>
                        <w:t>舍弃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Chars="300" w:firstLine="558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else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r = qi / pi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//r</w:t>
                      </w:r>
                      <w:r w:rsidRPr="00F57456">
                        <w:rPr>
                          <w:color w:val="5B9BD5" w:themeColor="accent1"/>
                        </w:rPr>
                        <w:t>表示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直接与第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i</w:t>
                      </w:r>
                      <w:r w:rsidRPr="00F57456">
                        <w:rPr>
                          <w:color w:val="5B9BD5" w:themeColor="accent1"/>
                        </w:rPr>
                        <w:t>边</w:t>
                      </w:r>
                      <w:r w:rsidRPr="00F57456">
                        <w:rPr>
                          <w:rFonts w:hint="eastAsia"/>
                          <w:color w:val="5B9BD5" w:themeColor="accent1"/>
                        </w:rPr>
                        <w:t>的交点的参数值</w:t>
                      </w:r>
                      <w:r w:rsidRPr="00F57456">
                        <w:rPr>
                          <w:color w:val="5B9BD5" w:themeColor="accent1"/>
                        </w:rPr>
                        <w:t xml:space="preserve"> 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if pi &lt; 0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u1 = max(u1, r)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else</w:t>
                      </w:r>
                    </w:p>
                    <w:p w:rsidR="009057E9" w:rsidRPr="00F57456" w:rsidRDefault="009057E9" w:rsidP="00336C28">
                      <w:pPr>
                        <w:pStyle w:val="a0"/>
                        <w:spacing w:line="240" w:lineRule="exact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u2 = min(u2, r)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if u1 &gt; u2: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return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update: 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保留参数在</w:t>
                      </w:r>
                      <w:r w:rsidRPr="00F57456">
                        <w:rPr>
                          <w:color w:val="5B9BD5" w:themeColor="accent1"/>
                        </w:rPr>
                        <w:t>[u1, u2]</w:t>
                      </w:r>
                      <w:r w:rsidRPr="00F57456">
                        <w:rPr>
                          <w:color w:val="5B9BD5" w:themeColor="accent1"/>
                        </w:rPr>
                        <w:t>内的部分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P1 = (x1 + u1* Δx,  y1 + u1*Δy)</w:t>
                      </w:r>
                    </w:p>
                    <w:p w:rsidR="009057E9" w:rsidRPr="00F57456" w:rsidRDefault="009057E9" w:rsidP="00336C28">
                      <w:pPr>
                        <w:pStyle w:val="a0"/>
                        <w:ind w:firstLine="372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P2 = (x1 + u2* Δx,  y1 + u2*Δy)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Default="00336C28" w:rsidP="00336C28">
      <w:pPr>
        <w:pStyle w:val="a0"/>
        <w:ind w:firstLine="372"/>
      </w:pPr>
    </w:p>
    <w:p w:rsidR="00336C28" w:rsidRPr="003C4F84" w:rsidRDefault="001F5CB0" w:rsidP="001F5CB0">
      <w:pPr>
        <w:pStyle w:val="a0"/>
        <w:tabs>
          <w:tab w:val="left" w:pos="3906"/>
        </w:tabs>
        <w:ind w:firstLine="372"/>
      </w:pPr>
      <w:r>
        <w:tab/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梁友栋</w:t>
      </w:r>
      <w:r>
        <w:rPr>
          <w:rFonts w:hint="eastAsia"/>
        </w:rPr>
        <w:t>-</w:t>
      </w:r>
      <w:r>
        <w:t>Barsky</w:t>
      </w:r>
    </w:p>
    <w:p w:rsidR="00CD4631" w:rsidRDefault="00CD4631" w:rsidP="00CD4631">
      <w:pPr>
        <w:pStyle w:val="3"/>
      </w:pPr>
      <w:r>
        <w:rPr>
          <w:rFonts w:hint="eastAsia"/>
        </w:rPr>
        <w:t>矩形裁剪</w:t>
      </w:r>
    </w:p>
    <w:p w:rsidR="008D7370" w:rsidRDefault="008D7370" w:rsidP="008D7370">
      <w:pPr>
        <w:pStyle w:val="a0"/>
        <w:ind w:firstLine="372"/>
      </w:pPr>
      <w:r>
        <w:rPr>
          <w:rFonts w:hint="eastAsia"/>
        </w:rPr>
        <w:t>矩形裁剪较简单，我们只需要求出待裁剪矩形与裁剪窗口</w:t>
      </w:r>
      <w:r>
        <w:rPr>
          <w:rFonts w:hint="eastAsia"/>
        </w:rPr>
        <w:t>W</w:t>
      </w:r>
      <w:r>
        <w:rPr>
          <w:rFonts w:hint="eastAsia"/>
        </w:rPr>
        <w:t>的重叠部分即可</w:t>
      </w:r>
    </w:p>
    <w:p w:rsidR="008D7370" w:rsidRDefault="005D248B" w:rsidP="008D7370">
      <w:pPr>
        <w:pStyle w:val="a0"/>
        <w:ind w:firstLine="372"/>
      </w:pPr>
      <w:r>
        <w:rPr>
          <w:rFonts w:hint="eastAsia"/>
        </w:rPr>
        <w:t>设待裁剪矩形左上角坐标为</w:t>
      </w:r>
      <w:r>
        <w:rPr>
          <w:rFonts w:hint="eastAsia"/>
        </w:rPr>
        <w:t>P</w:t>
      </w:r>
      <w:r>
        <w:t xml:space="preserve">1(x1, y1), </w:t>
      </w:r>
      <w:r>
        <w:rPr>
          <w:rFonts w:hint="eastAsia"/>
        </w:rPr>
        <w:t>右下角坐标为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(</w:t>
      </w:r>
      <w:r>
        <w:t>x2, y2)</w:t>
      </w:r>
    </w:p>
    <w:p w:rsidR="00CE5CBC" w:rsidRDefault="00CE5CBC" w:rsidP="00CE5CBC">
      <w:pPr>
        <w:pStyle w:val="a0"/>
        <w:tabs>
          <w:tab w:val="clear" w:pos="357"/>
        </w:tabs>
        <w:ind w:left="372" w:firstLineChars="0" w:firstLine="0"/>
      </w:pPr>
      <w:r>
        <w:rPr>
          <w:rFonts w:hint="eastAsia"/>
        </w:rPr>
        <w:t>先假设两个矩形相交，相交后的矩形为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的左上角坐标为</w:t>
      </w:r>
      <w:r>
        <w:rPr>
          <w:rFonts w:hint="eastAsia"/>
        </w:rPr>
        <w:t>(</w:t>
      </w:r>
      <w:r>
        <w:t xml:space="preserve">xc1, yc1), </w:t>
      </w:r>
      <w:r>
        <w:rPr>
          <w:rFonts w:hint="eastAsia"/>
        </w:rPr>
        <w:t>右下角坐标为</w:t>
      </w:r>
      <w:r>
        <w:rPr>
          <w:rFonts w:hint="eastAsia"/>
        </w:rPr>
        <w:t>(</w:t>
      </w:r>
      <w:r>
        <w:t>xc2, yc2)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则其顶点坐标可通过如下式子计算出来</w:t>
      </w:r>
    </w:p>
    <w:p w:rsidR="00844158" w:rsidRPr="00CE5CBC" w:rsidRDefault="00775AB6" w:rsidP="00CE5CBC">
      <w:pPr>
        <w:pStyle w:val="a0"/>
        <w:ind w:firstLine="37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xc1=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(x1, xmin)</m:t>
                  </m:r>
                </m:e>
                <m:e>
                  <m:r>
                    <w:rPr>
                      <w:rFonts w:ascii="Cambria Math" w:hAnsi="Cambria Math"/>
                    </w:rPr>
                    <m:t>yc1=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(y1, ymin)</m:t>
                  </m:r>
                </m:e>
                <m:e>
                  <m:r>
                    <w:rPr>
                      <w:rFonts w:ascii="Cambria Math" w:hAnsi="Cambria Math"/>
                    </w:rPr>
                    <m:t>xc2=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x2,xmax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yc2=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</w:rPr>
                    <m:t>(y2, ymax)</m:t>
                  </m:r>
                </m:e>
              </m:eqArr>
            </m:e>
          </m:d>
        </m:oMath>
      </m:oMathPara>
    </w:p>
    <w:p w:rsidR="00E93D5E" w:rsidRDefault="00E93D5E" w:rsidP="00E93D5E">
      <w:pPr>
        <w:pStyle w:val="a0"/>
        <w:ind w:left="372" w:firstLineChars="0" w:firstLine="0"/>
      </w:pPr>
      <w:r>
        <w:rPr>
          <w:rFonts w:hint="eastAsia"/>
        </w:rPr>
        <w:t>最后判断不等式</w:t>
      </w: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xc1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xc2</m:t>
                </m:r>
              </m:e>
              <m:e>
                <m:r>
                  <w:rPr>
                    <w:rFonts w:ascii="Cambria Math" w:hAnsi="Cambria Math"/>
                  </w:rPr>
                  <m:t>yc1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yc2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是否满足即可判断出是否有交集，如果相交，则重设带裁剪矩形左上角和右下角的坐标。</w:t>
      </w: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Default="00CE6D70" w:rsidP="00E93D5E">
      <w:pPr>
        <w:pStyle w:val="a0"/>
        <w:ind w:left="372" w:firstLineChars="0" w:firstLine="0"/>
      </w:pPr>
    </w:p>
    <w:p w:rsidR="00CE6D70" w:rsidRPr="005D248B" w:rsidRDefault="00CE6D70" w:rsidP="00E93D5E">
      <w:pPr>
        <w:pStyle w:val="a0"/>
        <w:ind w:left="372" w:firstLineChars="0" w:firstLine="0"/>
      </w:pPr>
    </w:p>
    <w:p w:rsidR="00556F0C" w:rsidRPr="008D7370" w:rsidRDefault="00556F0C" w:rsidP="00556F0C">
      <w:pPr>
        <w:pStyle w:val="a0"/>
        <w:ind w:firstLineChars="0" w:firstLine="0"/>
      </w:pPr>
    </w:p>
    <w:p w:rsidR="00CD4631" w:rsidRDefault="00CD4631" w:rsidP="00CD4631">
      <w:pPr>
        <w:pStyle w:val="3"/>
      </w:pPr>
      <w:r>
        <w:rPr>
          <w:rFonts w:hint="eastAsia"/>
        </w:rPr>
        <w:t>一般多边形裁剪</w:t>
      </w:r>
      <w:r w:rsidR="00F81C0E">
        <w:rPr>
          <w:rFonts w:hint="eastAsia"/>
        </w:rPr>
        <w:t>(</w:t>
      </w:r>
      <w:r w:rsidR="00F81C0E">
        <w:t>S</w:t>
      </w:r>
      <w:r w:rsidR="00F81C0E">
        <w:rPr>
          <w:rFonts w:hint="eastAsia"/>
        </w:rPr>
        <w:t>uther</w:t>
      </w:r>
      <w:r w:rsidR="00F81C0E">
        <w:t>land-Hodgeman</w:t>
      </w:r>
      <w:r w:rsidR="00F81C0E">
        <w:rPr>
          <w:rFonts w:hint="eastAsia"/>
        </w:rPr>
        <w:t>算法</w:t>
      </w:r>
      <w:r w:rsidR="00F81C0E">
        <w:t>)</w:t>
      </w:r>
    </w:p>
    <w:p w:rsidR="008B4433" w:rsidRDefault="00C3462F" w:rsidP="00C3462F">
      <w:pPr>
        <w:pStyle w:val="a0"/>
        <w:ind w:firstLineChars="0" w:firstLine="0"/>
      </w:pPr>
      <w:r>
        <w:tab/>
      </w:r>
      <w:r w:rsidR="002F511A">
        <w:rPr>
          <w:rFonts w:hint="eastAsia"/>
        </w:rPr>
        <w:t>依次用裁剪窗口的四条边进行裁剪，</w:t>
      </w:r>
      <w:r w:rsidR="00C73275">
        <w:rPr>
          <w:rFonts w:hint="eastAsia"/>
        </w:rPr>
        <w:t>每一次裁剪过程中，依次检查多边形的每条边，根据边与裁剪窗口对应当前用于裁剪的边界的位置关系，决定将哪些点加入到新顶点集中。</w:t>
      </w:r>
      <w:r w:rsidR="00C73275" w:rsidRPr="00F81C0E">
        <w:t xml:space="preserve"> </w:t>
      </w:r>
    </w:p>
    <w:p w:rsidR="00061F79" w:rsidRDefault="00061F79" w:rsidP="00061F79">
      <w:pPr>
        <w:pStyle w:val="a0"/>
        <w:ind w:firstLineChars="0" w:firstLine="0"/>
      </w:pPr>
      <w:r>
        <w:rPr>
          <w:rFonts w:hint="eastAsia"/>
        </w:rPr>
        <w:t>设当前用裁剪窗口的边</w:t>
      </w:r>
      <w:r>
        <w:rPr>
          <w:rFonts w:hint="eastAsia"/>
        </w:rPr>
        <w:t>Ei</w:t>
      </w:r>
      <w:r>
        <w:t xml:space="preserve"> (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t>i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分别对应上、右、下和左边界</w:t>
      </w:r>
      <w:r>
        <w:t xml:space="preserve">), </w:t>
      </w:r>
      <w:r>
        <w:rPr>
          <w:rFonts w:hint="eastAsia"/>
        </w:rPr>
        <w:t>当前检查边</w:t>
      </w:r>
      <w:r>
        <w:t xml:space="preserve">E </w:t>
      </w:r>
      <w:r>
        <w:rPr>
          <w:rFonts w:hint="eastAsia"/>
        </w:rPr>
        <w:t>=</w:t>
      </w:r>
      <w:r>
        <w:t xml:space="preserve"> P</w:t>
      </w:r>
      <w:r>
        <w:rPr>
          <w:rFonts w:hint="eastAsia"/>
        </w:rPr>
        <w:t>1</w:t>
      </w:r>
      <w:r>
        <w:t>P2, P1</w:t>
      </w:r>
      <w:r>
        <w:rPr>
          <w:rFonts w:hint="eastAsia"/>
        </w:rPr>
        <w:t>为起点，</w:t>
      </w:r>
      <w:r>
        <w:rPr>
          <w:rFonts w:hint="eastAsia"/>
        </w:rPr>
        <w:t>P2</w:t>
      </w:r>
      <w:r>
        <w:rPr>
          <w:rFonts w:hint="eastAsia"/>
        </w:rPr>
        <w:t>为终点</w:t>
      </w:r>
      <w:r>
        <w:rPr>
          <w:rFonts w:hint="eastAsia"/>
        </w:rPr>
        <w:t>(</w:t>
      </w:r>
      <w:r>
        <w:rPr>
          <w:rFonts w:hint="eastAsia"/>
        </w:rPr>
        <w:t>因为检查过程是有序的，所以边必须有方向性</w:t>
      </w:r>
      <w:r>
        <w:t>)</w:t>
      </w:r>
      <w:r>
        <w:rPr>
          <w:rFonts w:hint="eastAsia"/>
        </w:rPr>
        <w:t>。设</w:t>
      </w:r>
      <w:r>
        <w:rPr>
          <w:rFonts w:hint="eastAsia"/>
        </w:rPr>
        <w:t>Ei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的交点为</w:t>
      </w:r>
      <w:r>
        <w:rPr>
          <w:rFonts w:hint="eastAsia"/>
        </w:rPr>
        <w:t>V</w:t>
      </w:r>
      <w:r>
        <w:t>(</w:t>
      </w:r>
      <w:r>
        <w:rPr>
          <w:rFonts w:hint="eastAsia"/>
        </w:rPr>
        <w:t>若有</w:t>
      </w:r>
      <w:r>
        <w:rPr>
          <w:rFonts w:hint="eastAsia"/>
        </w:rPr>
        <w:t>)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i</w:t>
      </w:r>
      <w:r>
        <w:rPr>
          <w:rFonts w:hint="eastAsia"/>
        </w:rPr>
        <w:t>外侧空间，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Ei</w:t>
      </w:r>
      <w:r>
        <w:rPr>
          <w:rFonts w:hint="eastAsia"/>
        </w:rPr>
        <w:t>内侧空间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依次添加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都在内侧空间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P</w:t>
      </w:r>
      <w:r>
        <w:t>2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P1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内侧空间，</w:t>
      </w:r>
      <w:r>
        <w:rPr>
          <w:rFonts w:hint="eastAsia"/>
        </w:rPr>
        <w:t>P2</w:t>
      </w:r>
      <w:r>
        <w:rPr>
          <w:rFonts w:hint="eastAsia"/>
        </w:rPr>
        <w:t>在</w:t>
      </w:r>
      <w:r>
        <w:rPr>
          <w:rFonts w:hint="eastAsia"/>
        </w:rPr>
        <w:t>Ei</w:t>
      </w:r>
      <w:r>
        <w:rPr>
          <w:rFonts w:hint="eastAsia"/>
        </w:rPr>
        <w:t>外侧空间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V</w:t>
      </w:r>
    </w:p>
    <w:p w:rsidR="00061F79" w:rsidRDefault="00061F79" w:rsidP="00061F79">
      <w:pPr>
        <w:pStyle w:val="a0"/>
        <w:numPr>
          <w:ilvl w:val="0"/>
          <w:numId w:val="6"/>
        </w:numPr>
        <w:tabs>
          <w:tab w:val="clear" w:pos="357"/>
        </w:tabs>
        <w:ind w:firstLineChars="0"/>
      </w:pP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都在外侧空间</w:t>
      </w:r>
      <w:r>
        <w:rPr>
          <w:rFonts w:hint="eastAsia"/>
        </w:rPr>
        <w:t xml:space="preserve"> </w:t>
      </w:r>
    </w:p>
    <w:p w:rsidR="00061F79" w:rsidRDefault="00061F79" w:rsidP="00061F79">
      <w:pPr>
        <w:pStyle w:val="a0"/>
        <w:tabs>
          <w:tab w:val="clear" w:pos="357"/>
        </w:tabs>
        <w:ind w:left="360" w:firstLineChars="0" w:firstLine="0"/>
      </w:pPr>
      <w:r>
        <w:rPr>
          <w:rFonts w:hint="eastAsia"/>
        </w:rPr>
        <w:t>不添加</w:t>
      </w:r>
    </w:p>
    <w:p w:rsidR="00EB07F2" w:rsidRDefault="00EB07F2" w:rsidP="00C3462F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C6357" wp14:editId="64DBD1D3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397500" cy="4222750"/>
                <wp:effectExtent l="0" t="0" r="1270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22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7E9" w:rsidRPr="00F57456" w:rsidRDefault="009057E9" w:rsidP="005B28F7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left="2883" w:hangingChars="1550" w:hanging="2883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输入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 xml:space="preserve">: vertex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多边形顶点</w:t>
                            </w:r>
                          </w:p>
                          <w:p w:rsidR="009057E9" w:rsidRPr="00F57456" w:rsidRDefault="009057E9" w:rsidP="002005E2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W(xmin, ymin, xmax, ymax)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//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裁剪窗口</w:t>
                            </w:r>
                          </w:p>
                          <w:p w:rsidR="009057E9" w:rsidRPr="00F57456" w:rsidRDefault="009057E9" w:rsidP="00C5100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initialise cut_edges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 cut_edges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是裁剪窗口的上，右，下，左四条边</w:t>
                            </w:r>
                          </w:p>
                          <w:p w:rsidR="009057E9" w:rsidRPr="00F57456" w:rsidRDefault="009057E9" w:rsidP="00D12A8E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for i in 0 to 3 do: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vertex_temp = {}</w:t>
                            </w:r>
                          </w:p>
                          <w:p w:rsidR="009057E9" w:rsidRPr="00F57456" w:rsidRDefault="009057E9" w:rsidP="00D12A8E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Ei = cut_edges[]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for j in 0 to vertex.size – 2 do: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    start = vertex[j], end = vertex[j+1]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    E = Line(start, end)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outside(start, Ei)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!outside(end, Ei)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  V = intersect(E, Ei) 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求交点坐标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100" w:firstLine="2046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vertex_temp.add(V)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100" w:firstLine="2046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vertex_temp.add(end)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else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if outside(end, Ei)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2085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V = intersect(E, Ei) 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求交点坐标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107" w:firstLine="205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>vertex_temp.add(V)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       else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107" w:firstLine="199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 xml:space="preserve">    vertex_temp.add(end)</w:t>
                            </w:r>
                          </w:p>
                          <w:p w:rsidR="009057E9" w:rsidRPr="00F57456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 xml:space="preserve">         vertex = vertex_temp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//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>作为下一轮的输入</w:t>
                            </w:r>
                          </w:p>
                          <w:p w:rsidR="009057E9" w:rsidRPr="00A568A9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843"/>
                              </w:tabs>
                              <w:ind w:firstLineChars="0" w:firstLine="0"/>
                              <w:rPr>
                                <w:color w:val="5B9BD5" w:themeColor="accent1"/>
                              </w:rPr>
                            </w:pP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  <w:t>vertex_temp = {}</w:t>
                            </w:r>
                            <w:r w:rsidRPr="00F57456"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</w:rPr>
                              <w:tab/>
                            </w:r>
                          </w:p>
                          <w:p w:rsidR="009057E9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227"/>
                              </w:tabs>
                              <w:ind w:firstLineChars="0" w:firstLine="0"/>
                              <w:rPr>
                                <w:color w:val="092E64"/>
                              </w:rPr>
                            </w:pPr>
                          </w:p>
                          <w:p w:rsidR="009057E9" w:rsidRPr="00A568A9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092E64"/>
                              </w:rPr>
                            </w:pPr>
                          </w:p>
                          <w:p w:rsidR="009057E9" w:rsidRPr="00D12A8E" w:rsidRDefault="009057E9" w:rsidP="00A568A9">
                            <w:pPr>
                              <w:pStyle w:val="a0"/>
                              <w:tabs>
                                <w:tab w:val="clear" w:pos="357"/>
                                <w:tab w:val="left" w:pos="1317"/>
                              </w:tabs>
                              <w:ind w:firstLineChars="0" w:firstLine="0"/>
                              <w:rPr>
                                <w:color w:val="092E64"/>
                              </w:rPr>
                            </w:pPr>
                            <w:r>
                              <w:rPr>
                                <w:color w:val="092E6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6357" id="文本框 1" o:spid="_x0000_s1030" type="#_x0000_t202" style="position:absolute;left:0;text-align:left;margin-left:0;margin-top:2.3pt;width:425pt;height:33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" fillcolor="#f2f2f2 [3052]" strokeweight=".5pt">
                <v:textbox>
                  <w:txbxContent>
                    <w:p w:rsidR="009057E9" w:rsidRPr="00F57456" w:rsidRDefault="009057E9" w:rsidP="005B28F7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left="2883" w:hangingChars="1550" w:hanging="2883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输入</w:t>
                      </w:r>
                      <w:r w:rsidRPr="00F57456">
                        <w:rPr>
                          <w:color w:val="5B9BD5" w:themeColor="accent1"/>
                        </w:rPr>
                        <w:t xml:space="preserve">: vertex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多边形顶点</w:t>
                      </w:r>
                    </w:p>
                    <w:p w:rsidR="009057E9" w:rsidRPr="00F57456" w:rsidRDefault="009057E9" w:rsidP="002005E2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W(xmin, ymin, xmax, ymax)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// </w:t>
                      </w:r>
                      <w:r w:rsidRPr="00F57456">
                        <w:rPr>
                          <w:color w:val="5B9BD5" w:themeColor="accent1"/>
                        </w:rPr>
                        <w:t>裁剪窗口</w:t>
                      </w:r>
                    </w:p>
                    <w:p w:rsidR="009057E9" w:rsidRPr="00F57456" w:rsidRDefault="009057E9" w:rsidP="00C5100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initialise cut_edges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 cut_edges</w:t>
                      </w:r>
                      <w:r w:rsidRPr="00F57456">
                        <w:rPr>
                          <w:color w:val="5B9BD5" w:themeColor="accent1"/>
                        </w:rPr>
                        <w:t>是裁剪窗口的上，右，下，左四条边</w:t>
                      </w:r>
                    </w:p>
                    <w:p w:rsidR="009057E9" w:rsidRPr="00F57456" w:rsidRDefault="009057E9" w:rsidP="00D12A8E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for i in 0 to 3 do: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vertex_temp = {}</w:t>
                      </w:r>
                    </w:p>
                    <w:p w:rsidR="009057E9" w:rsidRPr="00F57456" w:rsidRDefault="009057E9" w:rsidP="00D12A8E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Ei = cut_edges[]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for j in 0 to vertex.size – 2 do: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    start = vertex[j], end = vertex[j+1]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    E = Line(start, end)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>if outside(start, Ei)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if !outside(end, Ei)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  V = intersect(E, Ei) //</w:t>
                      </w:r>
                      <w:r w:rsidRPr="00F57456">
                        <w:rPr>
                          <w:color w:val="5B9BD5" w:themeColor="accent1"/>
                        </w:rPr>
                        <w:t>求交点坐标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100" w:firstLine="2046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vertex_temp.add(V)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100" w:firstLine="2046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vertex_temp.add(end)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else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if outside(end, Ei)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2085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>V = intersect(E, Ei) //</w:t>
                      </w:r>
                      <w:r w:rsidRPr="00F57456">
                        <w:rPr>
                          <w:color w:val="5B9BD5" w:themeColor="accent1"/>
                        </w:rPr>
                        <w:t>求交点坐标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107" w:firstLine="205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>vertex_temp.add(V)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       else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107" w:firstLine="199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 xml:space="preserve">    vertex_temp.add(end)</w:t>
                      </w:r>
                    </w:p>
                    <w:p w:rsidR="009057E9" w:rsidRPr="00F57456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 xml:space="preserve">         vertex = vertex_temp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 w:rsidRPr="00F57456">
                        <w:rPr>
                          <w:color w:val="5B9BD5" w:themeColor="accent1"/>
                        </w:rPr>
                        <w:tab/>
                        <w:t>//</w:t>
                      </w:r>
                      <w:r w:rsidRPr="00F57456">
                        <w:rPr>
                          <w:color w:val="5B9BD5" w:themeColor="accent1"/>
                        </w:rPr>
                        <w:t>作为下一轮的输入</w:t>
                      </w:r>
                    </w:p>
                    <w:p w:rsidR="009057E9" w:rsidRPr="00A568A9" w:rsidRDefault="009057E9" w:rsidP="00A568A9">
                      <w:pPr>
                        <w:pStyle w:val="a0"/>
                        <w:tabs>
                          <w:tab w:val="clear" w:pos="357"/>
                          <w:tab w:val="left" w:pos="843"/>
                        </w:tabs>
                        <w:ind w:firstLineChars="0" w:firstLine="0"/>
                        <w:rPr>
                          <w:color w:val="5B9BD5" w:themeColor="accent1"/>
                        </w:rPr>
                      </w:pPr>
                      <w:r w:rsidRPr="00F57456">
                        <w:rPr>
                          <w:color w:val="5B9BD5" w:themeColor="accent1"/>
                        </w:rPr>
                        <w:tab/>
                        <w:t>vertex_temp = {}</w:t>
                      </w:r>
                      <w:r w:rsidRPr="00F57456"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</w:r>
                      <w:r>
                        <w:rPr>
                          <w:color w:val="5B9BD5" w:themeColor="accent1"/>
                        </w:rPr>
                        <w:tab/>
                      </w:r>
                    </w:p>
                    <w:p w:rsidR="009057E9" w:rsidRDefault="009057E9" w:rsidP="00A568A9">
                      <w:pPr>
                        <w:pStyle w:val="a0"/>
                        <w:tabs>
                          <w:tab w:val="clear" w:pos="357"/>
                          <w:tab w:val="left" w:pos="1227"/>
                        </w:tabs>
                        <w:ind w:firstLineChars="0" w:firstLine="0"/>
                        <w:rPr>
                          <w:color w:val="092E64"/>
                        </w:rPr>
                      </w:pPr>
                    </w:p>
                    <w:p w:rsidR="009057E9" w:rsidRPr="00A568A9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092E64"/>
                        </w:rPr>
                      </w:pPr>
                    </w:p>
                    <w:p w:rsidR="009057E9" w:rsidRPr="00D12A8E" w:rsidRDefault="009057E9" w:rsidP="00A568A9">
                      <w:pPr>
                        <w:pStyle w:val="a0"/>
                        <w:tabs>
                          <w:tab w:val="clear" w:pos="357"/>
                          <w:tab w:val="left" w:pos="1317"/>
                        </w:tabs>
                        <w:ind w:firstLineChars="0" w:firstLine="0"/>
                        <w:rPr>
                          <w:color w:val="092E64"/>
                        </w:rPr>
                      </w:pPr>
                      <w:r>
                        <w:rPr>
                          <w:color w:val="092E64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CE6D70" w:rsidRDefault="00CE6D70" w:rsidP="00C3462F">
      <w:pPr>
        <w:pStyle w:val="a0"/>
        <w:ind w:firstLineChars="0" w:firstLine="0"/>
      </w:pPr>
    </w:p>
    <w:p w:rsidR="00EB07F2" w:rsidRDefault="00EB07F2" w:rsidP="00C3462F">
      <w:pPr>
        <w:pStyle w:val="a0"/>
        <w:ind w:firstLineChars="0" w:firstLine="0"/>
      </w:pPr>
    </w:p>
    <w:p w:rsidR="00B618E3" w:rsidRDefault="00B618E3" w:rsidP="00EB07F2">
      <w:pPr>
        <w:pStyle w:val="a0"/>
        <w:ind w:firstLineChars="0" w:firstLine="0"/>
      </w:pPr>
    </w:p>
    <w:p w:rsidR="00CE6D70" w:rsidRDefault="00CE6D70" w:rsidP="00EB07F2">
      <w:pPr>
        <w:pStyle w:val="a0"/>
        <w:ind w:firstLineChars="0" w:firstLine="0"/>
      </w:pPr>
    </w:p>
    <w:p w:rsidR="00CE6D70" w:rsidRPr="00B618E3" w:rsidRDefault="00CE6D70" w:rsidP="00EB07F2">
      <w:pPr>
        <w:pStyle w:val="a0"/>
        <w:ind w:firstLineChars="0" w:firstLine="0"/>
      </w:pPr>
    </w:p>
    <w:p w:rsidR="009C0AA4" w:rsidRDefault="000857D3">
      <w:pPr>
        <w:pStyle w:val="1"/>
        <w:rPr>
          <w:bCs/>
        </w:rPr>
      </w:pPr>
      <w:r>
        <w:rPr>
          <w:rFonts w:hint="eastAsia"/>
          <w:bCs/>
        </w:rPr>
        <w:t>系统框架</w:t>
      </w:r>
    </w:p>
    <w:p w:rsidR="00CE6D70" w:rsidRDefault="00CE6D70" w:rsidP="00CE6D70">
      <w:pPr>
        <w:pStyle w:val="2"/>
        <w:spacing w:before="71" w:after="71"/>
      </w:pPr>
      <w:r>
        <w:rPr>
          <w:rFonts w:hint="eastAsia"/>
        </w:rPr>
        <w:t>用户界面</w: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5B87D11E" wp14:editId="046E5F38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880489" cy="33401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4C7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89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CE6D70" w:rsidRDefault="00CE6D70" w:rsidP="00CE6D70">
      <w:pPr>
        <w:pStyle w:val="a0"/>
        <w:ind w:firstLine="372"/>
      </w:pPr>
    </w:p>
    <w:p w:rsidR="00EF0201" w:rsidRDefault="00EF0201" w:rsidP="00CE6D70">
      <w:pPr>
        <w:pStyle w:val="a0"/>
        <w:ind w:firstLine="372"/>
      </w:pPr>
    </w:p>
    <w:p w:rsidR="00EF0201" w:rsidRDefault="00EF0201" w:rsidP="00EF0201">
      <w:pPr>
        <w:pStyle w:val="a0"/>
        <w:ind w:firstLineChars="0" w:firstLine="0"/>
        <w:rPr>
          <w:color w:val="800080"/>
        </w:rPr>
      </w:pPr>
      <w:r>
        <w:rPr>
          <w:rFonts w:hint="eastAsia"/>
        </w:rPr>
        <w:t>用户界面主要包括两大部分，一是顶部的</w:t>
      </w:r>
      <w:r>
        <w:rPr>
          <w:rFonts w:hint="eastAsia"/>
        </w:rPr>
        <w:t>TooBar</w:t>
      </w:r>
      <w:r>
        <w:rPr>
          <w:rFonts w:hint="eastAsia"/>
        </w:rPr>
        <w:t>，用于实现图形输入，编辑等菜单选项，改变系统状态。</w:t>
      </w:r>
      <w:r w:rsidR="00132417">
        <w:rPr>
          <w:rFonts w:hint="eastAsia"/>
        </w:rPr>
        <w:t>二是中间的绘图区，继承自</w:t>
      </w:r>
      <w:r w:rsidR="00132417">
        <w:rPr>
          <w:color w:val="800080"/>
        </w:rPr>
        <w:t>QOpenGLWidget</w:t>
      </w:r>
      <w:r w:rsidR="00132417">
        <w:rPr>
          <w:rFonts w:hint="eastAsia"/>
          <w:color w:val="800080"/>
        </w:rPr>
        <w:t>，用于处理绘制图形，处理鼠标事件等。</w:t>
      </w:r>
    </w:p>
    <w:p w:rsidR="0063197C" w:rsidRDefault="0063197C" w:rsidP="00EF0201">
      <w:pPr>
        <w:pStyle w:val="a0"/>
        <w:ind w:firstLineChars="0" w:firstLine="0"/>
        <w:rPr>
          <w:color w:val="800080"/>
        </w:rPr>
      </w:pPr>
    </w:p>
    <w:p w:rsidR="0063197C" w:rsidRDefault="0063197C" w:rsidP="0063197C">
      <w:pPr>
        <w:pStyle w:val="2"/>
        <w:spacing w:before="71" w:after="71"/>
      </w:pPr>
      <w:r>
        <w:rPr>
          <w:rFonts w:hint="eastAsia"/>
        </w:rPr>
        <w:t>模块划分及类层次结构</w:t>
      </w:r>
    </w:p>
    <w:p w:rsidR="0063197C" w:rsidRPr="0063197C" w:rsidRDefault="0063197C" w:rsidP="0063197C">
      <w:pPr>
        <w:pStyle w:val="3"/>
      </w:pPr>
      <w:r>
        <w:rPr>
          <w:rFonts w:hint="eastAsia"/>
        </w:rPr>
        <w:t>图形类</w:t>
      </w:r>
    </w:p>
    <w:p w:rsidR="0063197C" w:rsidRPr="0063197C" w:rsidRDefault="0063197C" w:rsidP="0063197C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93DE3" wp14:editId="09E81565">
                <wp:simplePos x="0" y="0"/>
                <wp:positionH relativeFrom="column">
                  <wp:posOffset>2272030</wp:posOffset>
                </wp:positionH>
                <wp:positionV relativeFrom="paragraph">
                  <wp:posOffset>93980</wp:posOffset>
                </wp:positionV>
                <wp:extent cx="647700" cy="311150"/>
                <wp:effectExtent l="0" t="0" r="1905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93DE3" id="矩形 19" o:spid="_x0000_s1031" style="position:absolute;left:0;text-align:left;margin-left:178.9pt;margin-top:7.4pt;width:51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/segIAACIFAAAOAAAAZHJzL2Uyb0RvYy54bWysVMFu2zAMvQ/YPwi6r46ztF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8328F" wp14:editId="5A684AD3">
                <wp:simplePos x="0" y="0"/>
                <wp:positionH relativeFrom="column">
                  <wp:posOffset>2614930</wp:posOffset>
                </wp:positionH>
                <wp:positionV relativeFrom="paragraph">
                  <wp:posOffset>49530</wp:posOffset>
                </wp:positionV>
                <wp:extent cx="2552700" cy="863600"/>
                <wp:effectExtent l="38100" t="38100" r="19050" b="317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A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205.9pt;margin-top:3.9pt;width:201pt;height:6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2C4FF" wp14:editId="6CCC14AB">
                <wp:simplePos x="0" y="0"/>
                <wp:positionH relativeFrom="column">
                  <wp:posOffset>2557780</wp:posOffset>
                </wp:positionH>
                <wp:positionV relativeFrom="paragraph">
                  <wp:posOffset>55880</wp:posOffset>
                </wp:positionV>
                <wp:extent cx="1752600" cy="869950"/>
                <wp:effectExtent l="38100" t="38100" r="19050" b="25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5F29" id="直接箭头连接符 30" o:spid="_x0000_s1026" type="#_x0000_t32" style="position:absolute;left:0;text-align:left;margin-left:201.4pt;margin-top:4.4pt;width:138pt;height:68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1E080" wp14:editId="364E7C6C">
                <wp:simplePos x="0" y="0"/>
                <wp:positionH relativeFrom="column">
                  <wp:posOffset>2538730</wp:posOffset>
                </wp:positionH>
                <wp:positionV relativeFrom="paragraph">
                  <wp:posOffset>43180</wp:posOffset>
                </wp:positionV>
                <wp:extent cx="857250" cy="882650"/>
                <wp:effectExtent l="38100" t="38100" r="19050" b="317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52E5" id="直接箭头连接符 29" o:spid="_x0000_s1026" type="#_x0000_t32" style="position:absolute;left:0;text-align:left;margin-left:199.9pt;margin-top:3.4pt;width:67.5pt;height:69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800B1" wp14:editId="5A0F6EC0">
                <wp:simplePos x="0" y="0"/>
                <wp:positionH relativeFrom="column">
                  <wp:posOffset>2437130</wp:posOffset>
                </wp:positionH>
                <wp:positionV relativeFrom="paragraph">
                  <wp:posOffset>49530</wp:posOffset>
                </wp:positionV>
                <wp:extent cx="88900" cy="857250"/>
                <wp:effectExtent l="0" t="38100" r="6350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FC6B" id="直接箭头连接符 28" o:spid="_x0000_s1026" type="#_x0000_t32" style="position:absolute;left:0;text-align:left;margin-left:191.9pt;margin-top:3.9pt;width:7pt;height:67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89DAF" wp14:editId="5466058F">
                <wp:simplePos x="0" y="0"/>
                <wp:positionH relativeFrom="column">
                  <wp:posOffset>1484630</wp:posOffset>
                </wp:positionH>
                <wp:positionV relativeFrom="paragraph">
                  <wp:posOffset>49530</wp:posOffset>
                </wp:positionV>
                <wp:extent cx="1047750" cy="869950"/>
                <wp:effectExtent l="0" t="38100" r="57150" b="25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53B8" id="直接箭头连接符 27" o:spid="_x0000_s1026" type="#_x0000_t32" style="position:absolute;left:0;text-align:left;margin-left:116.9pt;margin-top:3.9pt;width:82.5pt;height:6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0279F" wp14:editId="602CF572">
                <wp:simplePos x="0" y="0"/>
                <wp:positionH relativeFrom="column">
                  <wp:posOffset>443230</wp:posOffset>
                </wp:positionH>
                <wp:positionV relativeFrom="paragraph">
                  <wp:posOffset>43180</wp:posOffset>
                </wp:positionV>
                <wp:extent cx="2082800" cy="863600"/>
                <wp:effectExtent l="0" t="38100" r="50800" b="317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3433" id="直接箭头连接符 26" o:spid="_x0000_s1026" type="#_x0000_t32" style="position:absolute;left:0;text-align:left;margin-left:34.9pt;margin-top:3.4pt;width:164pt;height: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" strokecolor="#ffc000 [3207]" strokeweight=".5pt">
                <v:stroke endarrow="block" joinstyle="miter"/>
              </v:shape>
            </w:pict>
          </mc:Fallback>
        </mc:AlternateContent>
      </w: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</w:p>
    <w:p w:rsidR="0063197C" w:rsidRDefault="0063197C" w:rsidP="0063197C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70AA" wp14:editId="1094EAF3">
                <wp:simplePos x="0" y="0"/>
                <wp:positionH relativeFrom="margin">
                  <wp:posOffset>4850765</wp:posOffset>
                </wp:positionH>
                <wp:positionV relativeFrom="paragraph">
                  <wp:posOffset>8890</wp:posOffset>
                </wp:positionV>
                <wp:extent cx="647700" cy="311150"/>
                <wp:effectExtent l="0" t="0" r="1905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70AA" id="矩形 25" o:spid="_x0000_s1032" style="position:absolute;left:0;text-align:left;margin-left:381.95pt;margin-top:.7pt;width:51pt;height:2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Poly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04047" wp14:editId="7BFEB1A4">
                <wp:simplePos x="0" y="0"/>
                <wp:positionH relativeFrom="column">
                  <wp:posOffset>3968750</wp:posOffset>
                </wp:positionH>
                <wp:positionV relativeFrom="paragraph">
                  <wp:posOffset>5715</wp:posOffset>
                </wp:positionV>
                <wp:extent cx="647700" cy="311150"/>
                <wp:effectExtent l="0" t="0" r="1905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4047" id="矩形 24" o:spid="_x0000_s1033" style="position:absolute;left:0;text-align:left;margin-left:312.5pt;margin-top:.45pt;width:51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Curve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5C1EB" wp14:editId="37ED1D34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647700" cy="311150"/>
                <wp:effectExtent l="0" t="0" r="1905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5C1EB" id="矩形 23" o:spid="_x0000_s1034" style="position:absolute;left:0;text-align:left;margin-left:243pt;margin-top:.7pt;width:51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33A7" wp14:editId="1D784664">
                <wp:simplePos x="0" y="0"/>
                <wp:positionH relativeFrom="column">
                  <wp:posOffset>2108200</wp:posOffset>
                </wp:positionH>
                <wp:positionV relativeFrom="paragraph">
                  <wp:posOffset>5715</wp:posOffset>
                </wp:positionV>
                <wp:extent cx="647700" cy="311150"/>
                <wp:effectExtent l="0" t="0" r="1905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633A7" id="矩形 22" o:spid="_x0000_s1035" style="position:absolute;left:0;text-align:left;margin-left:166pt;margin-top:.45pt;width:51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Rect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13110" wp14:editId="3C33F846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647700" cy="311150"/>
                <wp:effectExtent l="0" t="0" r="1905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13110" id="矩形 21" o:spid="_x0000_s1036" style="position:absolute;left:0;text-align:left;margin-left:91pt;margin-top:.7pt;width:51pt;height: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5785" wp14:editId="10D244BD">
                <wp:simplePos x="0" y="0"/>
                <wp:positionH relativeFrom="column">
                  <wp:posOffset>176530</wp:posOffset>
                </wp:positionH>
                <wp:positionV relativeFrom="paragraph">
                  <wp:posOffset>14605</wp:posOffset>
                </wp:positionV>
                <wp:extent cx="647700" cy="311150"/>
                <wp:effectExtent l="0" t="0" r="1905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85785" id="矩形 20" o:spid="_x0000_s1037" style="position:absolute;left:0;text-align:left;margin-left:13.9pt;margin-top:1.15pt;width:51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Line</w:t>
                      </w:r>
                    </w:p>
                  </w:txbxContent>
                </v:textbox>
              </v:rect>
            </w:pict>
          </mc:Fallback>
        </mc:AlternateContent>
      </w:r>
    </w:p>
    <w:p w:rsidR="0063197C" w:rsidRPr="0063197C" w:rsidRDefault="0063197C" w:rsidP="0063197C">
      <w:pPr>
        <w:pStyle w:val="a0"/>
        <w:ind w:firstLine="37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113030</wp:posOffset>
                </wp:positionV>
                <wp:extent cx="6350" cy="476250"/>
                <wp:effectExtent l="76200" t="38100" r="69850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EA525" id="直接箭头连接符 34" o:spid="_x0000_s1026" type="#_x0000_t32" style="position:absolute;left:0;text-align:left;margin-left:190.9pt;margin-top:8.9pt;width:.5pt;height:37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" strokecolor="#ffc000 [3207]" strokeweight=".5pt">
                <v:stroke endarrow="block" joinstyle="miter"/>
              </v:shape>
            </w:pict>
          </mc:Fallback>
        </mc:AlternateContent>
      </w:r>
    </w:p>
    <w:p w:rsidR="0063197C" w:rsidRDefault="0063197C" w:rsidP="0063197C">
      <w:pPr>
        <w:pStyle w:val="a0"/>
        <w:ind w:firstLineChars="0" w:firstLine="0"/>
      </w:pPr>
    </w:p>
    <w:p w:rsidR="0063197C" w:rsidRDefault="0063197C" w:rsidP="0063197C">
      <w:pPr>
        <w:pStyle w:val="a0"/>
        <w:ind w:firstLineChars="0" w:firstLine="0"/>
      </w:pPr>
    </w:p>
    <w:p w:rsidR="0063197C" w:rsidRDefault="0063197C" w:rsidP="0063197C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B1ABA" wp14:editId="0CFD0AD2">
                <wp:simplePos x="0" y="0"/>
                <wp:positionH relativeFrom="column">
                  <wp:posOffset>2127250</wp:posOffset>
                </wp:positionH>
                <wp:positionV relativeFrom="paragraph">
                  <wp:posOffset>46990</wp:posOffset>
                </wp:positionV>
                <wp:extent cx="647700" cy="31115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63197C">
                            <w:pPr>
                              <w:jc w:val="center"/>
                            </w:pPr>
                            <w:r>
                              <w:t>CutBox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B1ABA" id="矩形 32" o:spid="_x0000_s1038" style="position:absolute;left:0;text-align:left;margin-left:167.5pt;margin-top:3.7pt;width:51pt;height:2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" fillcolor="white [3201]" strokecolor="#ffc000 [3207]" strokeweight="1pt">
                <v:textbox>
                  <w:txbxContent>
                    <w:p w:rsidR="009057E9" w:rsidRDefault="009057E9" w:rsidP="0063197C">
                      <w:pPr>
                        <w:jc w:val="center"/>
                      </w:pPr>
                      <w:r>
                        <w:t>CutBox</w:t>
                      </w:r>
                    </w:p>
                  </w:txbxContent>
                </v:textbox>
              </v:rect>
            </w:pict>
          </mc:Fallback>
        </mc:AlternateContent>
      </w:r>
    </w:p>
    <w:p w:rsidR="0063197C" w:rsidRDefault="0063197C" w:rsidP="0063197C">
      <w:pPr>
        <w:pStyle w:val="a0"/>
        <w:ind w:firstLineChars="0" w:firstLine="0"/>
      </w:pPr>
    </w:p>
    <w:p w:rsidR="0063197C" w:rsidRDefault="0063197C" w:rsidP="0063197C">
      <w:pPr>
        <w:pStyle w:val="a0"/>
        <w:ind w:firstLineChars="0" w:firstLine="0"/>
      </w:pPr>
    </w:p>
    <w:p w:rsidR="0063197C" w:rsidRDefault="0063197C" w:rsidP="002B20B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所有的图形类都继承自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hape</w:t>
      </w:r>
      <w:r>
        <w:rPr>
          <w:rFonts w:hint="eastAsia"/>
        </w:rPr>
        <w:t>，</w:t>
      </w:r>
      <w:r w:rsidR="00D5089F">
        <w:rPr>
          <w:rFonts w:hint="eastAsia"/>
        </w:rPr>
        <w:t>I</w:t>
      </w:r>
      <w:r w:rsidR="00D5089F">
        <w:t>S</w:t>
      </w:r>
      <w:r w:rsidR="00D5089F">
        <w:rPr>
          <w:rFonts w:hint="eastAsia"/>
        </w:rPr>
        <w:t>hape</w:t>
      </w:r>
      <w:r w:rsidR="00D5089F">
        <w:rPr>
          <w:rFonts w:hint="eastAsia"/>
        </w:rPr>
        <w:t>实现了一些基本方法，且定义了一套接口，如</w:t>
      </w:r>
      <w:r w:rsidR="00D5089F">
        <w:rPr>
          <w:rFonts w:hint="eastAsia"/>
        </w:rPr>
        <w:t>draw</w:t>
      </w:r>
      <w:r w:rsidR="00D5089F">
        <w:t>()</w:t>
      </w:r>
      <w:r w:rsidR="00D5089F">
        <w:rPr>
          <w:rFonts w:hint="eastAsia"/>
        </w:rPr>
        <w:t>，</w:t>
      </w:r>
      <w:r w:rsidR="00D5089F">
        <w:rPr>
          <w:rFonts w:hint="eastAsia"/>
        </w:rPr>
        <w:t>translate</w:t>
      </w:r>
      <w:r w:rsidR="00D5089F">
        <w:t>()</w:t>
      </w:r>
      <w:r w:rsidR="00D5089F">
        <w:rPr>
          <w:rFonts w:hint="eastAsia"/>
        </w:rPr>
        <w:t>，</w:t>
      </w:r>
      <w:r w:rsidR="00D5089F">
        <w:rPr>
          <w:rFonts w:hint="eastAsia"/>
        </w:rPr>
        <w:t>rotate</w:t>
      </w:r>
      <w:r w:rsidR="00D5089F">
        <w:t>()</w:t>
      </w:r>
      <w:r w:rsidR="00D5089F">
        <w:rPr>
          <w:rFonts w:hint="eastAsia"/>
        </w:rPr>
        <w:t>等。</w:t>
      </w:r>
    </w:p>
    <w:p w:rsidR="002B20BC" w:rsidRDefault="002B20BC" w:rsidP="002B20B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的多态性，绘制系统不需要知道图形的种类然后分情况绘制。</w:t>
      </w:r>
    </w:p>
    <w:p w:rsidR="000666F3" w:rsidRDefault="000666F3" w:rsidP="002B20BC">
      <w:pPr>
        <w:pStyle w:val="a0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utBox</w:t>
      </w:r>
      <w:r>
        <w:rPr>
          <w:rFonts w:hint="eastAsia"/>
        </w:rPr>
        <w:t>类继承自</w:t>
      </w:r>
      <w:r>
        <w:rPr>
          <w:rFonts w:hint="eastAsia"/>
        </w:rPr>
        <w:t>Rect</w:t>
      </w:r>
      <w:r>
        <w:rPr>
          <w:rFonts w:hint="eastAsia"/>
        </w:rPr>
        <w:t>类，用于裁剪窗口的绘制</w:t>
      </w:r>
    </w:p>
    <w:p w:rsidR="002C637F" w:rsidRDefault="002C637F" w:rsidP="002B20B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Curve</w:t>
      </w:r>
      <w:r>
        <w:rPr>
          <w:rFonts w:hint="eastAsia"/>
        </w:rPr>
        <w:t>类实现的是</w:t>
      </w:r>
      <w:r>
        <w:rPr>
          <w:rFonts w:hint="eastAsia"/>
        </w:rPr>
        <w:t>Brazier</w:t>
      </w:r>
      <w:r>
        <w:rPr>
          <w:rFonts w:hint="eastAsia"/>
        </w:rPr>
        <w:t>曲线</w:t>
      </w:r>
    </w:p>
    <w:p w:rsidR="005F1BF5" w:rsidRDefault="005F1BF5" w:rsidP="005F1BF5">
      <w:pPr>
        <w:pStyle w:val="a0"/>
        <w:ind w:left="360" w:firstLineChars="0" w:firstLine="0"/>
      </w:pPr>
    </w:p>
    <w:p w:rsidR="00AE6E8A" w:rsidRDefault="00AE6E8A" w:rsidP="00AE6E8A">
      <w:pPr>
        <w:pStyle w:val="3"/>
      </w:pPr>
      <w:r>
        <w:rPr>
          <w:rFonts w:hint="eastAsia"/>
        </w:rPr>
        <w:t>绘制类</w:t>
      </w:r>
    </w:p>
    <w:p w:rsidR="00AE6E8A" w:rsidRPr="00AE6E8A" w:rsidRDefault="00AE6E8A" w:rsidP="00AE6E8A">
      <w:pPr>
        <w:pStyle w:val="a0"/>
        <w:ind w:firstLine="372"/>
      </w:pPr>
    </w:p>
    <w:p w:rsidR="00AE6E8A" w:rsidRPr="0063197C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E9EA2" wp14:editId="2928B154">
                <wp:simplePos x="0" y="0"/>
                <wp:positionH relativeFrom="column">
                  <wp:posOffset>1998980</wp:posOffset>
                </wp:positionH>
                <wp:positionV relativeFrom="paragraph">
                  <wp:posOffset>102235</wp:posOffset>
                </wp:positionV>
                <wp:extent cx="1130300" cy="31115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FigureGenerator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E9EA2" id="矩形 35" o:spid="_x0000_s1039" style="position:absolute;left:0;text-align:left;margin-left:157.4pt;margin-top:8.05pt;width:89pt;height:24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FigureGenerator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1A6FD7" wp14:editId="40417282">
                <wp:simplePos x="0" y="0"/>
                <wp:positionH relativeFrom="column">
                  <wp:posOffset>2614930</wp:posOffset>
                </wp:positionH>
                <wp:positionV relativeFrom="paragraph">
                  <wp:posOffset>51435</wp:posOffset>
                </wp:positionV>
                <wp:extent cx="1708150" cy="260350"/>
                <wp:effectExtent l="38100" t="57150" r="25400" b="254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637B" id="直接箭头连接符 36" o:spid="_x0000_s1026" type="#_x0000_t32" style="position:absolute;left:0;text-align:left;margin-left:205.9pt;margin-top:4.05pt;width:134.5pt;height:20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A277A" wp14:editId="6FC9443E">
                <wp:simplePos x="0" y="0"/>
                <wp:positionH relativeFrom="column">
                  <wp:posOffset>2557780</wp:posOffset>
                </wp:positionH>
                <wp:positionV relativeFrom="paragraph">
                  <wp:posOffset>57785</wp:posOffset>
                </wp:positionV>
                <wp:extent cx="2222500" cy="965200"/>
                <wp:effectExtent l="38100" t="38100" r="25400" b="254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8C82" id="直接箭头连接符 37" o:spid="_x0000_s1026" type="#_x0000_t32" style="position:absolute;left:0;text-align:left;margin-left:201.4pt;margin-top:4.55pt;width:175pt;height:7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BDEF5" wp14:editId="54B52E26">
                <wp:simplePos x="0" y="0"/>
                <wp:positionH relativeFrom="column">
                  <wp:posOffset>2538730</wp:posOffset>
                </wp:positionH>
                <wp:positionV relativeFrom="paragraph">
                  <wp:posOffset>45085</wp:posOffset>
                </wp:positionV>
                <wp:extent cx="844550" cy="958850"/>
                <wp:effectExtent l="38100" t="38100" r="31750" b="317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F42" id="直接箭头连接符 38" o:spid="_x0000_s1026" type="#_x0000_t32" style="position:absolute;left:0;text-align:left;margin-left:199.9pt;margin-top:3.55pt;width:66.5pt;height:75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85D24" wp14:editId="4CDA1926">
                <wp:simplePos x="0" y="0"/>
                <wp:positionH relativeFrom="column">
                  <wp:posOffset>709930</wp:posOffset>
                </wp:positionH>
                <wp:positionV relativeFrom="paragraph">
                  <wp:posOffset>51435</wp:posOffset>
                </wp:positionV>
                <wp:extent cx="1822450" cy="914400"/>
                <wp:effectExtent l="0" t="38100" r="6350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CCDD" id="直接箭头连接符 40" o:spid="_x0000_s1026" type="#_x0000_t32" style="position:absolute;left:0;text-align:left;margin-left:55.9pt;margin-top:4.05pt;width:143.5pt;height:1in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3B64C" wp14:editId="3775663D">
                <wp:simplePos x="0" y="0"/>
                <wp:positionH relativeFrom="column">
                  <wp:posOffset>2202180</wp:posOffset>
                </wp:positionH>
                <wp:positionV relativeFrom="paragraph">
                  <wp:posOffset>51435</wp:posOffset>
                </wp:positionV>
                <wp:extent cx="323850" cy="952500"/>
                <wp:effectExtent l="0" t="38100" r="57150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B404" id="直接箭头连接符 39" o:spid="_x0000_s1026" type="#_x0000_t32" style="position:absolute;left:0;text-align:left;margin-left:173.4pt;margin-top:4.05pt;width:25.5pt;height: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009D4" wp14:editId="06E5D16D">
                <wp:simplePos x="0" y="0"/>
                <wp:positionH relativeFrom="column">
                  <wp:posOffset>1122680</wp:posOffset>
                </wp:positionH>
                <wp:positionV relativeFrom="paragraph">
                  <wp:posOffset>45085</wp:posOffset>
                </wp:positionV>
                <wp:extent cx="1403350" cy="292100"/>
                <wp:effectExtent l="0" t="57150" r="6350" b="317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4334" id="直接箭头连接符 41" o:spid="_x0000_s1026" type="#_x0000_t32" style="position:absolute;left:0;text-align:left;margin-left:88.4pt;margin-top:3.55pt;width:110.5pt;height:2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</w:p>
    <w:p w:rsidR="00AE6E8A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C040F" wp14:editId="2E348499">
                <wp:simplePos x="0" y="0"/>
                <wp:positionH relativeFrom="page">
                  <wp:posOffset>4838700</wp:posOffset>
                </wp:positionH>
                <wp:positionV relativeFrom="paragraph">
                  <wp:posOffset>3810</wp:posOffset>
                </wp:positionV>
                <wp:extent cx="1136650" cy="292100"/>
                <wp:effectExtent l="0" t="0" r="254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PolygonGenerator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040F" id="矩形 42" o:spid="_x0000_s1040" style="position:absolute;left:0;text-align:left;margin-left:381pt;margin-top:.3pt;width:89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PolygonGenerator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5DF8C" wp14:editId="04CDC45F">
                <wp:simplePos x="0" y="0"/>
                <wp:positionH relativeFrom="margin">
                  <wp:posOffset>95250</wp:posOffset>
                </wp:positionH>
                <wp:positionV relativeFrom="paragraph">
                  <wp:posOffset>3810</wp:posOffset>
                </wp:positionV>
                <wp:extent cx="1035050" cy="31115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LineGenerator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5DF8C" id="矩形 47" o:spid="_x0000_s1041" style="position:absolute;left:0;text-align:left;margin-left:7.5pt;margin-top:.3pt;width:81.5pt;height:24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LineGenerator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32110" wp14:editId="5E4857A0">
                <wp:simplePos x="0" y="0"/>
                <wp:positionH relativeFrom="column">
                  <wp:posOffset>4278630</wp:posOffset>
                </wp:positionH>
                <wp:positionV relativeFrom="paragraph">
                  <wp:posOffset>99060</wp:posOffset>
                </wp:positionV>
                <wp:extent cx="1079500" cy="311150"/>
                <wp:effectExtent l="0" t="0" r="254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CurveGenerator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32110" id="矩形 43" o:spid="_x0000_s1042" style="position:absolute;left:0;text-align:left;margin-left:336.9pt;margin-top:7.8pt;width:85pt;height:24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CurveGenerator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675C9" wp14:editId="47F15FA2">
                <wp:simplePos x="0" y="0"/>
                <wp:positionH relativeFrom="column">
                  <wp:posOffset>2964180</wp:posOffset>
                </wp:positionH>
                <wp:positionV relativeFrom="paragraph">
                  <wp:posOffset>111760</wp:posOffset>
                </wp:positionV>
                <wp:extent cx="1104900" cy="323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OvalGenerator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675C9" id="矩形 44" o:spid="_x0000_s1043" style="position:absolute;left:0;text-align:left;margin-left:233.4pt;margin-top:8.8pt;width:8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OvalGenerator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EABDC" wp14:editId="0C43E0E1">
                <wp:simplePos x="0" y="0"/>
                <wp:positionH relativeFrom="column">
                  <wp:posOffset>1586230</wp:posOffset>
                </wp:positionH>
                <wp:positionV relativeFrom="paragraph">
                  <wp:posOffset>130810</wp:posOffset>
                </wp:positionV>
                <wp:extent cx="1238250" cy="311150"/>
                <wp:effectExtent l="0" t="0" r="1905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RectangleGenerator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EABDC" id="矩形 45" o:spid="_x0000_s1044" style="position:absolute;left:0;text-align:left;margin-left:124.9pt;margin-top:10.3pt;width:97.5pt;height:24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RectangleGenerator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16D5EE" wp14:editId="3E19DC29">
                <wp:simplePos x="0" y="0"/>
                <wp:positionH relativeFrom="column">
                  <wp:posOffset>259080</wp:posOffset>
                </wp:positionH>
                <wp:positionV relativeFrom="paragraph">
                  <wp:posOffset>60960</wp:posOffset>
                </wp:positionV>
                <wp:extent cx="1073150" cy="311150"/>
                <wp:effectExtent l="0" t="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AE6E8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CircleGenerator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6D5EE" id="矩形 46" o:spid="_x0000_s1045" style="position:absolute;left:0;text-align:left;margin-left:20.4pt;margin-top:4.8pt;width:84.5pt;height:2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AE6E8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CircleGenerator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left="559" w:firstLineChars="0" w:firstLine="0"/>
      </w:pPr>
    </w:p>
    <w:p w:rsidR="00AE6E8A" w:rsidRDefault="00AE6E8A" w:rsidP="00AE6E8A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绘制类均继承自</w:t>
      </w:r>
      <w:r>
        <w:rPr>
          <w:rFonts w:hint="eastAsia"/>
        </w:rPr>
        <w:t>FigureGenerator</w:t>
      </w:r>
      <w:r>
        <w:rPr>
          <w:rFonts w:hint="eastAsia"/>
        </w:rPr>
        <w:t>，用于实现图形的绘制功能</w:t>
      </w:r>
    </w:p>
    <w:p w:rsidR="005F1BF5" w:rsidRDefault="00AE6E8A" w:rsidP="005F1BF5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图形输入功能来自于鼠标事件，</w:t>
      </w:r>
      <w:r w:rsidR="005F1BF5">
        <w:rPr>
          <w:rFonts w:hint="eastAsia"/>
        </w:rPr>
        <w:t>依据当前状态和鼠标事件进行不同的动作</w:t>
      </w:r>
      <w:r w:rsidR="005F1BF5">
        <w:rPr>
          <w:rFonts w:hint="eastAsia"/>
        </w:rPr>
        <w:t>,</w:t>
      </w:r>
      <w:r w:rsidR="005F1BF5">
        <w:t xml:space="preserve"> </w:t>
      </w:r>
      <w:r w:rsidR="005F1BF5">
        <w:rPr>
          <w:rFonts w:hint="eastAsia"/>
        </w:rPr>
        <w:t>下表是对不同图形，不同的鼠标事件应当采取的动作</w:t>
      </w:r>
    </w:p>
    <w:tbl>
      <w:tblPr>
        <w:tblStyle w:val="afa"/>
        <w:tblW w:w="8268" w:type="dxa"/>
        <w:tblInd w:w="559" w:type="dxa"/>
        <w:tblLook w:val="04A0" w:firstRow="1" w:lastRow="0" w:firstColumn="1" w:lastColumn="0" w:noHBand="0" w:noVBand="1"/>
      </w:tblPr>
      <w:tblGrid>
        <w:gridCol w:w="996"/>
        <w:gridCol w:w="2551"/>
        <w:gridCol w:w="2977"/>
        <w:gridCol w:w="1744"/>
      </w:tblGrid>
      <w:tr w:rsidR="00036F9C" w:rsidTr="00E75226">
        <w:trPr>
          <w:trHeight w:val="236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</w:p>
        </w:tc>
        <w:tc>
          <w:tcPr>
            <w:tcW w:w="2551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Mouse</w:t>
            </w:r>
            <w:r>
              <w:t>P</w:t>
            </w:r>
            <w:r>
              <w:rPr>
                <w:rFonts w:hint="eastAsia"/>
              </w:rPr>
              <w:t>ress</w:t>
            </w:r>
          </w:p>
        </w:tc>
        <w:tc>
          <w:tcPr>
            <w:tcW w:w="2977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Mouse</w:t>
            </w:r>
            <w:r>
              <w:t>M</w:t>
            </w:r>
            <w:r>
              <w:rPr>
                <w:rFonts w:hint="eastAsia"/>
              </w:rPr>
              <w:t>ove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MouseRealse</w:t>
            </w:r>
          </w:p>
        </w:tc>
      </w:tr>
      <w:tr w:rsidR="00036F9C" w:rsidTr="00E75226">
        <w:trPr>
          <w:trHeight w:val="501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直线</w:t>
            </w:r>
          </w:p>
        </w:tc>
        <w:tc>
          <w:tcPr>
            <w:tcW w:w="2551" w:type="dxa"/>
          </w:tcPr>
          <w:p w:rsidR="005365E3" w:rsidRDefault="00036F9C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以点击点为起点和终点创建一条直线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更新终点</w:t>
            </w:r>
          </w:p>
        </w:tc>
        <w:tc>
          <w:tcPr>
            <w:tcW w:w="1744" w:type="dxa"/>
            <w:tcBorders>
              <w:bottom w:val="nil"/>
            </w:tcBorders>
          </w:tcPr>
          <w:p w:rsidR="005365E3" w:rsidRDefault="005365E3" w:rsidP="005F1BF5">
            <w:pPr>
              <w:pStyle w:val="a0"/>
              <w:ind w:firstLineChars="0" w:firstLine="0"/>
            </w:pPr>
          </w:p>
        </w:tc>
      </w:tr>
      <w:tr w:rsidR="00036F9C" w:rsidTr="00E75226">
        <w:trPr>
          <w:trHeight w:val="259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圆</w:t>
            </w:r>
          </w:p>
        </w:tc>
        <w:tc>
          <w:tcPr>
            <w:tcW w:w="2551" w:type="dxa"/>
          </w:tcPr>
          <w:p w:rsidR="005365E3" w:rsidRDefault="00036F9C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以点击点为圆心，半径为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创建一个圆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重新计算并设置半径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 w:rsidR="005365E3" w:rsidRDefault="005365E3" w:rsidP="005F1BF5">
            <w:pPr>
              <w:pStyle w:val="a0"/>
              <w:ind w:firstLineChars="0" w:firstLine="0"/>
            </w:pPr>
          </w:p>
        </w:tc>
      </w:tr>
      <w:tr w:rsidR="00036F9C" w:rsidTr="00E75226">
        <w:trPr>
          <w:trHeight w:val="50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椭圆</w:t>
            </w:r>
          </w:p>
        </w:tc>
        <w:tc>
          <w:tcPr>
            <w:tcW w:w="2551" w:type="dxa"/>
          </w:tcPr>
          <w:p w:rsidR="005365E3" w:rsidRDefault="00036F9C" w:rsidP="00036F9C">
            <w:pPr>
              <w:pStyle w:val="a0"/>
              <w:ind w:firstLineChars="0" w:firstLine="0"/>
            </w:pPr>
            <w:r>
              <w:rPr>
                <w:rFonts w:hint="eastAsia"/>
              </w:rPr>
              <w:t>创建一个椭圆，以点击点的坐标初始化其外接矩形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重新设置外接矩形的一个顶点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 w:rsidR="005365E3" w:rsidRDefault="00E75226" w:rsidP="00E75226">
            <w:pPr>
              <w:pStyle w:val="a0"/>
              <w:ind w:firstLine="372"/>
            </w:pPr>
            <w:r>
              <w:rPr>
                <w:rFonts w:hint="eastAsia"/>
              </w:rPr>
              <w:t>绘制完成</w:t>
            </w:r>
          </w:p>
        </w:tc>
      </w:tr>
      <w:tr w:rsidR="00036F9C" w:rsidTr="00E75226">
        <w:trPr>
          <w:trHeight w:val="259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2551" w:type="dxa"/>
          </w:tcPr>
          <w:p w:rsidR="005365E3" w:rsidRDefault="00036F9C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以点击点为起点和终点创建一个矩形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重新设置一个顶点</w:t>
            </w:r>
          </w:p>
        </w:tc>
        <w:tc>
          <w:tcPr>
            <w:tcW w:w="1744" w:type="dxa"/>
            <w:tcBorders>
              <w:top w:val="nil"/>
            </w:tcBorders>
          </w:tcPr>
          <w:p w:rsidR="005365E3" w:rsidRDefault="005365E3" w:rsidP="005F1BF5">
            <w:pPr>
              <w:pStyle w:val="a0"/>
              <w:ind w:firstLineChars="0" w:firstLine="0"/>
            </w:pPr>
          </w:p>
        </w:tc>
      </w:tr>
      <w:tr w:rsidR="00036F9C" w:rsidTr="00036F9C">
        <w:trPr>
          <w:trHeight w:val="259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多边形</w:t>
            </w:r>
          </w:p>
        </w:tc>
        <w:tc>
          <w:tcPr>
            <w:tcW w:w="2551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以点击坐标添加一个顶点，如果多边形已封闭则结束绘制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更新最后一个顶点坐标</w:t>
            </w:r>
          </w:p>
        </w:tc>
        <w:tc>
          <w:tcPr>
            <w:tcW w:w="1744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更新最后一个顶点坐标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跟踪鼠标</w:t>
            </w:r>
            <w:r>
              <w:t>)</w:t>
            </w:r>
          </w:p>
        </w:tc>
      </w:tr>
      <w:tr w:rsidR="00036F9C" w:rsidTr="00036F9C">
        <w:trPr>
          <w:trHeight w:val="236"/>
        </w:trPr>
        <w:tc>
          <w:tcPr>
            <w:tcW w:w="996" w:type="dxa"/>
          </w:tcPr>
          <w:p w:rsidR="005365E3" w:rsidRDefault="005365E3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曲线</w:t>
            </w:r>
          </w:p>
        </w:tc>
        <w:tc>
          <w:tcPr>
            <w:tcW w:w="2551" w:type="dxa"/>
          </w:tcPr>
          <w:p w:rsidR="005365E3" w:rsidRDefault="00CD6E7A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添加一个控制点</w:t>
            </w:r>
          </w:p>
        </w:tc>
        <w:tc>
          <w:tcPr>
            <w:tcW w:w="2977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不做操作</w:t>
            </w:r>
          </w:p>
        </w:tc>
        <w:tc>
          <w:tcPr>
            <w:tcW w:w="1744" w:type="dxa"/>
          </w:tcPr>
          <w:p w:rsidR="005365E3" w:rsidRDefault="00E75226" w:rsidP="005F1BF5">
            <w:pPr>
              <w:pStyle w:val="a0"/>
              <w:ind w:firstLineChars="0" w:firstLine="0"/>
            </w:pPr>
            <w:r>
              <w:rPr>
                <w:rFonts w:hint="eastAsia"/>
              </w:rPr>
              <w:t>不做操作</w:t>
            </w:r>
          </w:p>
        </w:tc>
      </w:tr>
    </w:tbl>
    <w:p w:rsidR="005F1BF5" w:rsidRDefault="00E75226" w:rsidP="00057541">
      <w:pPr>
        <w:pStyle w:val="a0"/>
        <w:tabs>
          <w:tab w:val="clear" w:pos="357"/>
        </w:tabs>
        <w:ind w:firstLineChars="0"/>
      </w:pPr>
      <w:r>
        <w:tab/>
      </w:r>
      <w:r w:rsidR="00057541">
        <w:t xml:space="preserve"> </w:t>
      </w:r>
      <w:r w:rsidR="00057541">
        <w:rPr>
          <w:rFonts w:hint="eastAsia"/>
        </w:rPr>
        <w:t>其中，</w:t>
      </w:r>
    </w:p>
    <w:p w:rsidR="00057541" w:rsidRDefault="00057541" w:rsidP="00057541">
      <w:pPr>
        <w:pStyle w:val="a0"/>
        <w:numPr>
          <w:ilvl w:val="0"/>
          <w:numId w:val="10"/>
        </w:numPr>
        <w:tabs>
          <w:tab w:val="clear" w:pos="357"/>
        </w:tabs>
        <w:ind w:firstLineChars="0"/>
      </w:pPr>
      <w:r>
        <w:rPr>
          <w:rFonts w:hint="eastAsia"/>
        </w:rPr>
        <w:t>对于多边形的绘制，由于不确定用户要输入多少顶点，因此当用户点击时就需要添加顶点，当多边形封闭时标志绘制结束</w:t>
      </w:r>
      <w:r>
        <w:rPr>
          <w:rFonts w:hint="eastAsia"/>
        </w:rPr>
        <w:t>(</w:t>
      </w:r>
      <w:r>
        <w:rPr>
          <w:rFonts w:hint="eastAsia"/>
        </w:rPr>
        <w:t>最后一个点和第一个点重合</w:t>
      </w:r>
      <w:r>
        <w:t>)</w:t>
      </w:r>
    </w:p>
    <w:p w:rsidR="00057541" w:rsidRDefault="004E1F5A" w:rsidP="00057541">
      <w:pPr>
        <w:pStyle w:val="a0"/>
        <w:numPr>
          <w:ilvl w:val="0"/>
          <w:numId w:val="10"/>
        </w:numPr>
        <w:tabs>
          <w:tab w:val="clear" w:pos="357"/>
        </w:tabs>
        <w:ind w:firstLineChars="0"/>
      </w:pPr>
      <w:r>
        <w:rPr>
          <w:rFonts w:hint="eastAsia"/>
        </w:rPr>
        <w:t>对于曲线的绘制，同样需要点击时添加控制点，当用户再次点击</w:t>
      </w:r>
      <w:r>
        <w:rPr>
          <w:rFonts w:hint="eastAsia"/>
        </w:rPr>
        <w:t>ToolBar</w:t>
      </w:r>
      <w:r>
        <w:rPr>
          <w:rFonts w:hint="eastAsia"/>
        </w:rPr>
        <w:t>的曲线绘制按钮时，一条曲线绘制结束。</w:t>
      </w:r>
    </w:p>
    <w:p w:rsidR="00E959A7" w:rsidRDefault="00E959A7" w:rsidP="00FD6959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如果这些功能在一个类里实现，将有很大的复杂度，难以控制，所以将每个图形的绘制抽象出一个类来实现，它们都能</w:t>
      </w:r>
      <w:r w:rsidR="00FD6959">
        <w:rPr>
          <w:rFonts w:hint="eastAsia"/>
        </w:rPr>
        <w:t>处理鼠标事件</w:t>
      </w:r>
      <w:r w:rsidR="00733FE4">
        <w:rPr>
          <w:rFonts w:hint="eastAsia"/>
        </w:rPr>
        <w:t>，这样设计每一个类结构简单容易控制。</w:t>
      </w:r>
    </w:p>
    <w:p w:rsidR="00AE6E8A" w:rsidRDefault="00AE6E8A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7C397B" w:rsidRDefault="007C397B" w:rsidP="00AE6E8A">
      <w:pPr>
        <w:pStyle w:val="a0"/>
        <w:ind w:firstLine="372"/>
      </w:pPr>
    </w:p>
    <w:p w:rsidR="00AE6E8A" w:rsidRDefault="00084D8F" w:rsidP="00084D8F">
      <w:pPr>
        <w:pStyle w:val="3"/>
      </w:pPr>
      <w:r>
        <w:rPr>
          <w:rFonts w:hint="eastAsia"/>
        </w:rPr>
        <w:t>图形编辑类</w:t>
      </w:r>
    </w:p>
    <w:p w:rsidR="00084D8F" w:rsidRDefault="00084D8F" w:rsidP="00084D8F">
      <w:pPr>
        <w:pStyle w:val="a0"/>
        <w:ind w:firstLine="372"/>
      </w:pPr>
      <w:r>
        <w:rPr>
          <w:rFonts w:hint="eastAsia"/>
        </w:rPr>
        <w:t>编辑类主要用于处理图形选中情况下的图形编辑，如修改顶点位置，平移，拖动矩形边长等等。</w:t>
      </w:r>
    </w:p>
    <w:p w:rsidR="00F13569" w:rsidRPr="00084D8F" w:rsidRDefault="00C55D58" w:rsidP="00084D8F">
      <w:pPr>
        <w:pStyle w:val="a0"/>
        <w:ind w:firstLine="3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D58" w:rsidRPr="0063197C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D8FE6" wp14:editId="44561F75">
                <wp:simplePos x="0" y="0"/>
                <wp:positionH relativeFrom="column">
                  <wp:posOffset>1998980</wp:posOffset>
                </wp:positionH>
                <wp:positionV relativeFrom="paragraph">
                  <wp:posOffset>102235</wp:posOffset>
                </wp:positionV>
                <wp:extent cx="1130300" cy="31115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8FE6" id="矩形 3" o:spid="_x0000_s1046" style="position:absolute;left:0;text-align:left;margin-left:157.4pt;margin-top:8.05pt;width:89pt;height:24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Editor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0193A0" wp14:editId="52892143">
                <wp:simplePos x="0" y="0"/>
                <wp:positionH relativeFrom="column">
                  <wp:posOffset>2614930</wp:posOffset>
                </wp:positionH>
                <wp:positionV relativeFrom="paragraph">
                  <wp:posOffset>51435</wp:posOffset>
                </wp:positionV>
                <wp:extent cx="1708150" cy="260350"/>
                <wp:effectExtent l="38100" t="57150" r="25400" b="254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11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5.9pt;margin-top:4.05pt;width:134.5pt;height:20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DF3C2" wp14:editId="050D5350">
                <wp:simplePos x="0" y="0"/>
                <wp:positionH relativeFrom="column">
                  <wp:posOffset>2557780</wp:posOffset>
                </wp:positionH>
                <wp:positionV relativeFrom="paragraph">
                  <wp:posOffset>57785</wp:posOffset>
                </wp:positionV>
                <wp:extent cx="2222500" cy="965200"/>
                <wp:effectExtent l="38100" t="38100" r="254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1DA4" id="直接箭头连接符 6" o:spid="_x0000_s1026" type="#_x0000_t32" style="position:absolute;left:0;text-align:left;margin-left:201.4pt;margin-top:4.55pt;width:175pt;height:7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41E506" wp14:editId="59FC0386">
                <wp:simplePos x="0" y="0"/>
                <wp:positionH relativeFrom="column">
                  <wp:posOffset>2538730</wp:posOffset>
                </wp:positionH>
                <wp:positionV relativeFrom="paragraph">
                  <wp:posOffset>45085</wp:posOffset>
                </wp:positionV>
                <wp:extent cx="844550" cy="958850"/>
                <wp:effectExtent l="38100" t="38100" r="31750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D814" id="直接箭头连接符 7" o:spid="_x0000_s1026" type="#_x0000_t32" style="position:absolute;left:0;text-align:left;margin-left:199.9pt;margin-top:3.55pt;width:66.5pt;height:75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201EB2" wp14:editId="4F466589">
                <wp:simplePos x="0" y="0"/>
                <wp:positionH relativeFrom="column">
                  <wp:posOffset>709930</wp:posOffset>
                </wp:positionH>
                <wp:positionV relativeFrom="paragraph">
                  <wp:posOffset>51435</wp:posOffset>
                </wp:positionV>
                <wp:extent cx="1822450" cy="914400"/>
                <wp:effectExtent l="0" t="38100" r="6350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3B64" id="直接箭头连接符 9" o:spid="_x0000_s1026" type="#_x0000_t32" style="position:absolute;left:0;text-align:left;margin-left:55.9pt;margin-top:4.05pt;width:143.5pt;height:1in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B20E90" wp14:editId="7BE58353">
                <wp:simplePos x="0" y="0"/>
                <wp:positionH relativeFrom="column">
                  <wp:posOffset>2202180</wp:posOffset>
                </wp:positionH>
                <wp:positionV relativeFrom="paragraph">
                  <wp:posOffset>51435</wp:posOffset>
                </wp:positionV>
                <wp:extent cx="323850" cy="952500"/>
                <wp:effectExtent l="0" t="38100" r="571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EEDF" id="直接箭头连接符 10" o:spid="_x0000_s1026" type="#_x0000_t32" style="position:absolute;left:0;text-align:left;margin-left:173.4pt;margin-top:4.05pt;width:25.5pt;height: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EBFF44" wp14:editId="2EAC8DC6">
                <wp:simplePos x="0" y="0"/>
                <wp:positionH relativeFrom="column">
                  <wp:posOffset>1122680</wp:posOffset>
                </wp:positionH>
                <wp:positionV relativeFrom="paragraph">
                  <wp:posOffset>45085</wp:posOffset>
                </wp:positionV>
                <wp:extent cx="1403350" cy="292100"/>
                <wp:effectExtent l="0" t="57150" r="635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FCAA" id="直接箭头连接符 11" o:spid="_x0000_s1026" type="#_x0000_t32" style="position:absolute;left:0;text-align:left;margin-left:88.4pt;margin-top:3.55pt;width:110.5pt;height:2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</w:p>
    <w:p w:rsidR="00C55D58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C7B601" wp14:editId="049E0C60">
                <wp:simplePos x="0" y="0"/>
                <wp:positionH relativeFrom="page">
                  <wp:posOffset>4838700</wp:posOffset>
                </wp:positionH>
                <wp:positionV relativeFrom="paragraph">
                  <wp:posOffset>3810</wp:posOffset>
                </wp:positionV>
                <wp:extent cx="1136650" cy="292100"/>
                <wp:effectExtent l="0" t="0" r="254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PolyEditor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7B601" id="矩形 14" o:spid="_x0000_s1047" style="position:absolute;left:0;text-align:left;margin-left:381pt;margin-top:.3pt;width:89.5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PolyEditor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D6158" wp14:editId="399C35BA">
                <wp:simplePos x="0" y="0"/>
                <wp:positionH relativeFrom="margin">
                  <wp:posOffset>95250</wp:posOffset>
                </wp:positionH>
                <wp:positionV relativeFrom="paragraph">
                  <wp:posOffset>3810</wp:posOffset>
                </wp:positionV>
                <wp:extent cx="1035050" cy="311150"/>
                <wp:effectExtent l="0" t="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LineEditor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D6158" id="矩形 15" o:spid="_x0000_s1048" style="position:absolute;left:0;text-align:left;margin-left:7.5pt;margin-top:.3pt;width:81.5pt;height:24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LineEditor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</w:p>
    <w:p w:rsidR="00C55D58" w:rsidRDefault="00C55D58" w:rsidP="00C55D58">
      <w:pPr>
        <w:pStyle w:val="a0"/>
        <w:ind w:firstLine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C5E25C" wp14:editId="1A89A955">
                <wp:simplePos x="0" y="0"/>
                <wp:positionH relativeFrom="column">
                  <wp:posOffset>4278630</wp:posOffset>
                </wp:positionH>
                <wp:positionV relativeFrom="paragraph">
                  <wp:posOffset>99060</wp:posOffset>
                </wp:positionV>
                <wp:extent cx="1079500" cy="311150"/>
                <wp:effectExtent l="0" t="0" r="254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CurveEditor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5E25C" id="矩形 16" o:spid="_x0000_s1049" style="position:absolute;left:0;text-align:left;margin-left:336.9pt;margin-top:7.8pt;width:85pt;height:24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CurveEditor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1E76A" wp14:editId="4B879690">
                <wp:simplePos x="0" y="0"/>
                <wp:positionH relativeFrom="column">
                  <wp:posOffset>2964180</wp:posOffset>
                </wp:positionH>
                <wp:positionV relativeFrom="paragraph">
                  <wp:posOffset>111760</wp:posOffset>
                </wp:positionV>
                <wp:extent cx="1104900" cy="3238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OvalEditor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E76A" id="矩形 17" o:spid="_x0000_s1050" style="position:absolute;left:0;text-align:left;margin-left:233.4pt;margin-top:8.8pt;width:87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OvalEditor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A7EFF9" wp14:editId="64ADFF3E">
                <wp:simplePos x="0" y="0"/>
                <wp:positionH relativeFrom="column">
                  <wp:posOffset>1586230</wp:posOffset>
                </wp:positionH>
                <wp:positionV relativeFrom="paragraph">
                  <wp:posOffset>130810</wp:posOffset>
                </wp:positionV>
                <wp:extent cx="1238250" cy="311150"/>
                <wp:effectExtent l="0" t="0" r="190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RectEditor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7EFF9" id="矩形 18" o:spid="_x0000_s1051" style="position:absolute;left:0;text-align:left;margin-left:124.9pt;margin-top:10.3pt;width:97.5pt;height:24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RectEditor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25DAEC" wp14:editId="014C4AB5">
                <wp:simplePos x="0" y="0"/>
                <wp:positionH relativeFrom="column">
                  <wp:posOffset>259080</wp:posOffset>
                </wp:positionH>
                <wp:positionV relativeFrom="paragraph">
                  <wp:posOffset>60960</wp:posOffset>
                </wp:positionV>
                <wp:extent cx="1073150" cy="311150"/>
                <wp:effectExtent l="0" t="0" r="127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E9" w:rsidRDefault="009057E9" w:rsidP="00C55D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80"/>
                              </w:rPr>
                              <w:t>CircleEditor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5DAEC" id="矩形 33" o:spid="_x0000_s1052" style="position:absolute;left:0;text-align:left;margin-left:20.4pt;margin-top:4.8pt;width:84.5pt;height:2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" fillcolor="white [3201]" strokecolor="#ffc000 [3207]" strokeweight="1pt">
                <v:textbox>
                  <w:txbxContent>
                    <w:p w:rsidR="009057E9" w:rsidRDefault="009057E9" w:rsidP="00C55D5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80"/>
                        </w:rPr>
                        <w:t>CircleEditor</w:t>
                      </w:r>
                    </w:p>
                  </w:txbxContent>
                </v:textbox>
              </v:rect>
            </w:pict>
          </mc:Fallback>
        </mc:AlternateContent>
      </w: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Default="00AE6E8A" w:rsidP="00AE6E8A">
      <w:pPr>
        <w:pStyle w:val="a0"/>
        <w:ind w:firstLine="372"/>
      </w:pPr>
    </w:p>
    <w:p w:rsidR="00AE6E8A" w:rsidRPr="00AE6E8A" w:rsidRDefault="00AE6E8A" w:rsidP="00AE6E8A">
      <w:pPr>
        <w:pStyle w:val="a0"/>
        <w:ind w:firstLine="372"/>
      </w:pPr>
    </w:p>
    <w:p w:rsidR="009C0AA4" w:rsidRDefault="009C0AA4">
      <w:pPr>
        <w:pStyle w:val="Reference"/>
        <w:rPr>
          <w:b w:val="0"/>
          <w:bCs/>
        </w:rPr>
      </w:pPr>
      <w:r>
        <w:t>References</w:t>
      </w:r>
      <w:r>
        <w:rPr>
          <w:b w:val="0"/>
          <w:bCs/>
        </w:rPr>
        <w:t>:</w:t>
      </w:r>
    </w:p>
    <w:p w:rsidR="009C0AA4" w:rsidRDefault="00054C56">
      <w:pPr>
        <w:pStyle w:val="TextofReference"/>
      </w:pPr>
      <w:r>
        <w:t>…</w:t>
      </w:r>
    </w:p>
    <w:p w:rsidR="009C0AA4" w:rsidRDefault="009C0AA4">
      <w:pPr>
        <w:pStyle w:val="af7"/>
      </w:pPr>
      <w:r>
        <w:rPr>
          <w:rFonts w:hint="eastAsia"/>
        </w:rPr>
        <w:t>附中文参考文献</w:t>
      </w:r>
      <w:r>
        <w:t>:</w:t>
      </w:r>
    </w:p>
    <w:p w:rsidR="009C0AA4" w:rsidRDefault="009C0AA4">
      <w:pPr>
        <w:pStyle w:val="Textof0"/>
        <w:ind w:left="402" w:hanging="402"/>
      </w:pPr>
      <w:r>
        <w:tab/>
        <w:t>[9]</w:t>
      </w:r>
      <w:r>
        <w:tab/>
      </w:r>
      <w:r>
        <w:rPr>
          <w:rFonts w:hint="eastAsia"/>
        </w:rPr>
        <w:t>郭亮</w:t>
      </w:r>
      <w:r>
        <w:t>,</w:t>
      </w:r>
      <w:r>
        <w:rPr>
          <w:rFonts w:hint="eastAsia"/>
        </w:rPr>
        <w:t>唐稚松</w:t>
      </w:r>
      <w:r>
        <w:rPr>
          <w:rFonts w:hint="eastAsia"/>
        </w:rPr>
        <w:t>.</w:t>
      </w:r>
      <w:r>
        <w:rPr>
          <w:rFonts w:hint="eastAsia"/>
        </w:rPr>
        <w:t>三机冗余容错系统的描述和验证</w:t>
      </w:r>
      <w:r>
        <w:rPr>
          <w:rFonts w:hint="eastAsia"/>
        </w:rPr>
        <w:t>.</w:t>
      </w:r>
      <w:r>
        <w:rPr>
          <w:rFonts w:hint="eastAsia"/>
        </w:rPr>
        <w:t>软件学报</w:t>
      </w:r>
      <w:r>
        <w:rPr>
          <w:rFonts w:hint="eastAsia"/>
        </w:rPr>
        <w:t>,2003</w:t>
      </w:r>
      <w:r>
        <w:t>,14(1):28</w:t>
      </w:r>
      <w:r>
        <w:rPr>
          <w:rFonts w:hint="eastAsia"/>
        </w:rPr>
        <w:t>-</w:t>
      </w:r>
      <w:r>
        <w:t>35</w:t>
      </w:r>
      <w:r>
        <w:rPr>
          <w:rFonts w:hint="eastAsia"/>
        </w:rPr>
        <w:t>. http://www.jos.org.cn/1000-9825/14/28.htm</w:t>
      </w:r>
    </w:p>
    <w:p w:rsidR="009C0AA4" w:rsidRDefault="009C0AA4">
      <w:pPr>
        <w:pStyle w:val="Textof0"/>
        <w:ind w:left="402" w:hanging="402"/>
      </w:pPr>
      <w:r>
        <w:t>[11]</w:t>
      </w:r>
      <w:r>
        <w:tab/>
      </w:r>
      <w:r>
        <w:rPr>
          <w:rFonts w:hint="eastAsia"/>
        </w:rPr>
        <w:t>王兴伟</w:t>
      </w:r>
      <w:r>
        <w:rPr>
          <w:rFonts w:hint="eastAsia"/>
        </w:rPr>
        <w:t>.</w:t>
      </w:r>
      <w:r>
        <w:rPr>
          <w:rFonts w:hint="eastAsia"/>
        </w:rPr>
        <w:t>分布式多媒体系统服务质量管理与组通信机制的研究</w:t>
      </w:r>
      <w:r>
        <w:rPr>
          <w:rFonts w:hint="eastAsia"/>
        </w:rPr>
        <w:t>[</w:t>
      </w:r>
      <w:r>
        <w:rPr>
          <w:rFonts w:hint="eastAsia"/>
        </w:rPr>
        <w:t>博士学位论文</w:t>
      </w:r>
      <w:r>
        <w:rPr>
          <w:rFonts w:hint="eastAsia"/>
        </w:rPr>
        <w:t>].</w:t>
      </w:r>
      <w:r>
        <w:rPr>
          <w:rFonts w:hint="eastAsia"/>
        </w:rPr>
        <w:t>沈阳</w:t>
      </w:r>
      <w:r>
        <w:t>:</w:t>
      </w:r>
      <w:r>
        <w:rPr>
          <w:rFonts w:hint="eastAsia"/>
        </w:rPr>
        <w:t>东北大学</w:t>
      </w:r>
      <w:r>
        <w:t>,</w:t>
      </w:r>
      <w:r>
        <w:rPr>
          <w:rFonts w:hint="eastAsia"/>
        </w:rPr>
        <w:t>1998</w:t>
      </w:r>
      <w:r>
        <w:t>.</w:t>
      </w:r>
    </w:p>
    <w:sectPr w:rsidR="009C0AA4" w:rsidSect="00C804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B6" w:rsidRDefault="00775AB6">
      <w:r>
        <w:separator/>
      </w:r>
    </w:p>
  </w:endnote>
  <w:endnote w:type="continuationSeparator" w:id="0">
    <w:p w:rsidR="00775AB6" w:rsidRDefault="0077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pStyle w:val="a5"/>
      <w:framePr w:wrap="around" w:vAnchor="text" w:hAnchor="margin" w:xAlign="right" w:y="1"/>
    </w:pPr>
  </w:p>
  <w:p w:rsidR="009057E9" w:rsidRDefault="009057E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pStyle w:val="a5"/>
      <w:framePr w:wrap="around" w:vAnchor="text" w:hAnchor="margin" w:xAlign="right" w:y="1"/>
    </w:pPr>
  </w:p>
  <w:p w:rsidR="009057E9" w:rsidRDefault="009057E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B6" w:rsidRDefault="00775AB6">
      <w:r>
        <w:separator/>
      </w:r>
    </w:p>
  </w:footnote>
  <w:footnote w:type="continuationSeparator" w:id="0">
    <w:p w:rsidR="00775AB6" w:rsidRDefault="0077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5C041A">
      <w:rPr>
        <w:noProof/>
      </w:rPr>
      <w:t>8</w:t>
    </w:r>
    <w:r>
      <w:fldChar w:fldCharType="end"/>
    </w:r>
  </w:p>
  <w:p w:rsidR="009057E9" w:rsidRDefault="009057E9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:rsidR="009057E9" w:rsidRDefault="009057E9">
    <w:pPr>
      <w:pStyle w:val="a6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5C041A">
      <w:rPr>
        <w:noProof/>
      </w:rPr>
      <w:t>7</w:t>
    </w:r>
    <w:r>
      <w:fldChar w:fldCharType="end"/>
    </w:r>
  </w:p>
  <w:p w:rsidR="009057E9" w:rsidRDefault="009057E9">
    <w:pPr>
      <w:pStyle w:val="a6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E9" w:rsidRDefault="009057E9">
    <w:pPr>
      <w:framePr w:w="1276" w:h="425" w:hSpace="181" w:wrap="around" w:vAnchor="text" w:hAnchor="text" w:xAlign="right" w:y="-22"/>
      <w:wordWrap w:val="0"/>
      <w:jc w:val="right"/>
    </w:pPr>
  </w:p>
  <w:p w:rsidR="009057E9" w:rsidRDefault="009057E9">
    <w:pPr>
      <w:framePr w:w="3402" w:h="425" w:hSpace="181" w:wrap="around" w:vAnchor="text" w:hAnchor="page" w:x="4197" w:y="-22"/>
      <w:spacing w:line="206" w:lineRule="exact"/>
    </w:pPr>
  </w:p>
  <w:p w:rsidR="009057E9" w:rsidRDefault="009057E9">
    <w:pPr>
      <w:framePr w:w="2790" w:h="425" w:wrap="around" w:vAnchor="text" w:hAnchor="text" w:y="-22"/>
    </w:pPr>
  </w:p>
  <w:p w:rsidR="009057E9" w:rsidRDefault="009057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3B9"/>
    <w:multiLevelType w:val="hybridMultilevel"/>
    <w:tmpl w:val="3CAE71DA"/>
    <w:lvl w:ilvl="0" w:tplc="23CCBE90">
      <w:start w:val="1"/>
      <w:numFmt w:val="lowerLetter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abstractNum w:abstractNumId="1" w15:restartNumberingAfterBreak="0">
    <w:nsid w:val="0EBB5C4C"/>
    <w:multiLevelType w:val="hybridMultilevel"/>
    <w:tmpl w:val="5492DE88"/>
    <w:lvl w:ilvl="0" w:tplc="3512484E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0FD93970"/>
    <w:multiLevelType w:val="hybridMultilevel"/>
    <w:tmpl w:val="58C6FF66"/>
    <w:lvl w:ilvl="0" w:tplc="726AB0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307221D"/>
    <w:multiLevelType w:val="hybridMultilevel"/>
    <w:tmpl w:val="705CE272"/>
    <w:lvl w:ilvl="0" w:tplc="D7EAA5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4078"/>
    <w:multiLevelType w:val="hybridMultilevel"/>
    <w:tmpl w:val="F462EAA2"/>
    <w:lvl w:ilvl="0" w:tplc="48D48454">
      <w:start w:val="1"/>
      <w:numFmt w:val="bullet"/>
      <w:lvlText w:val="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34FA1BF7"/>
    <w:multiLevelType w:val="hybridMultilevel"/>
    <w:tmpl w:val="233621B0"/>
    <w:lvl w:ilvl="0" w:tplc="DDE424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D757E2"/>
    <w:multiLevelType w:val="hybridMultilevel"/>
    <w:tmpl w:val="8188B842"/>
    <w:lvl w:ilvl="0" w:tplc="38B0233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10"/>
    <w:rsid w:val="000114FF"/>
    <w:rsid w:val="00036F9C"/>
    <w:rsid w:val="00054C56"/>
    <w:rsid w:val="00057541"/>
    <w:rsid w:val="00061F79"/>
    <w:rsid w:val="000666F3"/>
    <w:rsid w:val="00084D8F"/>
    <w:rsid w:val="000857D3"/>
    <w:rsid w:val="00086740"/>
    <w:rsid w:val="00117518"/>
    <w:rsid w:val="00132417"/>
    <w:rsid w:val="0018741A"/>
    <w:rsid w:val="001A54F7"/>
    <w:rsid w:val="001F5CB0"/>
    <w:rsid w:val="002005E2"/>
    <w:rsid w:val="00234557"/>
    <w:rsid w:val="00271347"/>
    <w:rsid w:val="0029077C"/>
    <w:rsid w:val="002B12F2"/>
    <w:rsid w:val="002B20BC"/>
    <w:rsid w:val="002C4B1E"/>
    <w:rsid w:val="002C637F"/>
    <w:rsid w:val="002E6AE1"/>
    <w:rsid w:val="002F511A"/>
    <w:rsid w:val="00321CB6"/>
    <w:rsid w:val="003242DD"/>
    <w:rsid w:val="00336C28"/>
    <w:rsid w:val="00364754"/>
    <w:rsid w:val="003772FF"/>
    <w:rsid w:val="003A67B7"/>
    <w:rsid w:val="003C4F84"/>
    <w:rsid w:val="004B6B0D"/>
    <w:rsid w:val="004E1F5A"/>
    <w:rsid w:val="004E6DCA"/>
    <w:rsid w:val="00504920"/>
    <w:rsid w:val="005365E3"/>
    <w:rsid w:val="00556F0C"/>
    <w:rsid w:val="00584965"/>
    <w:rsid w:val="005B28F7"/>
    <w:rsid w:val="005C041A"/>
    <w:rsid w:val="005D248B"/>
    <w:rsid w:val="005F1BF5"/>
    <w:rsid w:val="006146C9"/>
    <w:rsid w:val="0063197C"/>
    <w:rsid w:val="00646118"/>
    <w:rsid w:val="006850F0"/>
    <w:rsid w:val="006A4191"/>
    <w:rsid w:val="006C6110"/>
    <w:rsid w:val="006E72F8"/>
    <w:rsid w:val="00733FE4"/>
    <w:rsid w:val="00762128"/>
    <w:rsid w:val="00775AB6"/>
    <w:rsid w:val="007C397B"/>
    <w:rsid w:val="00805A19"/>
    <w:rsid w:val="008068AC"/>
    <w:rsid w:val="00844158"/>
    <w:rsid w:val="00855578"/>
    <w:rsid w:val="0088685C"/>
    <w:rsid w:val="00895CBF"/>
    <w:rsid w:val="008B4433"/>
    <w:rsid w:val="008D7370"/>
    <w:rsid w:val="0090221C"/>
    <w:rsid w:val="009057E9"/>
    <w:rsid w:val="009138B8"/>
    <w:rsid w:val="009C0AA4"/>
    <w:rsid w:val="009E0D6C"/>
    <w:rsid w:val="009F1347"/>
    <w:rsid w:val="00A41B12"/>
    <w:rsid w:val="00A568A9"/>
    <w:rsid w:val="00AE6E8A"/>
    <w:rsid w:val="00B02CE7"/>
    <w:rsid w:val="00B42EE0"/>
    <w:rsid w:val="00B618E3"/>
    <w:rsid w:val="00B92739"/>
    <w:rsid w:val="00C04962"/>
    <w:rsid w:val="00C27B1B"/>
    <w:rsid w:val="00C3462F"/>
    <w:rsid w:val="00C51009"/>
    <w:rsid w:val="00C55D58"/>
    <w:rsid w:val="00C55FFA"/>
    <w:rsid w:val="00C56294"/>
    <w:rsid w:val="00C73275"/>
    <w:rsid w:val="00C80426"/>
    <w:rsid w:val="00CD4631"/>
    <w:rsid w:val="00CD6E7A"/>
    <w:rsid w:val="00CE5CBC"/>
    <w:rsid w:val="00CE6D70"/>
    <w:rsid w:val="00D12A8E"/>
    <w:rsid w:val="00D20965"/>
    <w:rsid w:val="00D5089F"/>
    <w:rsid w:val="00D87DD3"/>
    <w:rsid w:val="00DA122B"/>
    <w:rsid w:val="00DB767B"/>
    <w:rsid w:val="00DC5C62"/>
    <w:rsid w:val="00DE55DE"/>
    <w:rsid w:val="00E31885"/>
    <w:rsid w:val="00E35470"/>
    <w:rsid w:val="00E43910"/>
    <w:rsid w:val="00E45DE0"/>
    <w:rsid w:val="00E75226"/>
    <w:rsid w:val="00E80D41"/>
    <w:rsid w:val="00E93D5E"/>
    <w:rsid w:val="00E959A7"/>
    <w:rsid w:val="00EB07F2"/>
    <w:rsid w:val="00EF0201"/>
    <w:rsid w:val="00F13569"/>
    <w:rsid w:val="00F27BC8"/>
    <w:rsid w:val="00F57456"/>
    <w:rsid w:val="00F7383A"/>
    <w:rsid w:val="00F81C0E"/>
    <w:rsid w:val="00F90921"/>
    <w:rsid w:val="00F9289B"/>
    <w:rsid w:val="00FD3621"/>
    <w:rsid w:val="00FD6959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A1D4D"/>
  <w15:chartTrackingRefBased/>
  <w15:docId w15:val="{B3B6C83D-663D-4F1B-8EDA-A4A6A4C3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pPr>
      <w:tabs>
        <w:tab w:val="left" w:pos="357"/>
      </w:tabs>
      <w:ind w:firstLineChars="200" w:firstLine="200"/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6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7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8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8"/>
    <w:pPr>
      <w:spacing w:before="0"/>
      <w:ind w:firstLineChars="297" w:firstLine="297"/>
    </w:pPr>
  </w:style>
  <w:style w:type="character" w:styleId="a9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a">
    <w:name w:val="首页页眉"/>
    <w:basedOn w:val="a6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b"/>
    <w:pPr>
      <w:ind w:left="66" w:hangingChars="66" w:hanging="66"/>
    </w:pPr>
    <w:rPr>
      <w:iCs/>
      <w:sz w:val="16"/>
    </w:rPr>
  </w:style>
  <w:style w:type="paragraph" w:customStyle="1" w:styleId="ab">
    <w:name w:val="单位"/>
    <w:pPr>
      <w:ind w:left="70" w:hangingChars="70" w:hanging="70"/>
      <w:jc w:val="both"/>
    </w:pPr>
    <w:rPr>
      <w:sz w:val="17"/>
    </w:rPr>
  </w:style>
  <w:style w:type="character" w:styleId="ac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d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d">
    <w:name w:val="摘要"/>
    <w:basedOn w:val="a0"/>
    <w:next w:val="ae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e">
    <w:name w:val="关键词"/>
    <w:basedOn w:val="ad"/>
    <w:next w:val="af"/>
    <w:pPr>
      <w:ind w:left="429" w:hangingChars="429" w:hanging="429"/>
    </w:pPr>
  </w:style>
  <w:style w:type="paragraph" w:customStyle="1" w:styleId="af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0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0">
    <w:name w:val="作者"/>
    <w:basedOn w:val="a"/>
    <w:next w:val="ab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文前文本"/>
    <w:basedOn w:val="ae"/>
    <w:pPr>
      <w:ind w:left="0" w:firstLine="0"/>
    </w:pPr>
    <w:rPr>
      <w:b/>
    </w:rPr>
  </w:style>
  <w:style w:type="paragraph" w:customStyle="1" w:styleId="af2">
    <w:name w:val="定理"/>
    <w:basedOn w:val="a0"/>
    <w:next w:val="a0"/>
    <w:rPr>
      <w:rFonts w:eastAsia="黑体"/>
    </w:rPr>
  </w:style>
  <w:style w:type="paragraph" w:styleId="af3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4">
    <w:name w:val="表名"/>
    <w:basedOn w:val="a"/>
    <w:pPr>
      <w:spacing w:after="120"/>
    </w:pPr>
  </w:style>
  <w:style w:type="character" w:styleId="af5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6">
    <w:name w:val="证明"/>
    <w:basedOn w:val="af2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7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8">
    <w:name w:val="致谢"/>
    <w:basedOn w:val="af2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9">
    <w:name w:val="Hyperlink"/>
    <w:semiHidden/>
    <w:rPr>
      <w:color w:val="0000FF"/>
      <w:u w:val="single"/>
    </w:rPr>
  </w:style>
  <w:style w:type="table" w:styleId="afa">
    <w:name w:val="Table Grid"/>
    <w:basedOn w:val="a2"/>
    <w:uiPriority w:val="59"/>
    <w:rsid w:val="00117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代码"/>
    <w:basedOn w:val="a0"/>
    <w:link w:val="Char"/>
    <w:qFormat/>
    <w:rsid w:val="00762128"/>
    <w:pPr>
      <w:ind w:firstLine="372"/>
    </w:pPr>
  </w:style>
  <w:style w:type="character" w:styleId="afc">
    <w:name w:val="Placeholder Text"/>
    <w:basedOn w:val="a1"/>
    <w:uiPriority w:val="99"/>
    <w:semiHidden/>
    <w:rsid w:val="004E6DCA"/>
    <w:rPr>
      <w:color w:val="808080"/>
    </w:rPr>
  </w:style>
  <w:style w:type="character" w:customStyle="1" w:styleId="a4">
    <w:name w:val="正文文本 字符"/>
    <w:link w:val="a0"/>
    <w:semiHidden/>
    <w:rsid w:val="00762128"/>
    <w:rPr>
      <w:kern w:val="2"/>
      <w:sz w:val="18"/>
    </w:rPr>
  </w:style>
  <w:style w:type="character" w:customStyle="1" w:styleId="Char">
    <w:name w:val="代码 Char"/>
    <w:basedOn w:val="a4"/>
    <w:link w:val="afb"/>
    <w:rsid w:val="00762128"/>
    <w:rPr>
      <w:kern w:val="2"/>
      <w:sz w:val="18"/>
    </w:rPr>
  </w:style>
  <w:style w:type="paragraph" w:styleId="afd">
    <w:name w:val="List Paragraph"/>
    <w:basedOn w:val="a"/>
    <w:uiPriority w:val="34"/>
    <w:qFormat/>
    <w:rsid w:val="00CE6D70"/>
    <w:pPr>
      <w:ind w:firstLineChars="200" w:firstLine="420"/>
    </w:pPr>
  </w:style>
  <w:style w:type="character" w:customStyle="1" w:styleId="pl-k">
    <w:name w:val="pl-k"/>
    <w:basedOn w:val="a1"/>
    <w:rsid w:val="00DA122B"/>
  </w:style>
  <w:style w:type="character" w:customStyle="1" w:styleId="pl-en">
    <w:name w:val="pl-en"/>
    <w:basedOn w:val="a1"/>
    <w:rsid w:val="00DA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B2FA8-4ACF-48F0-A3C9-2E1DC9BD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313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振动</cp:lastModifiedBy>
  <cp:revision>58</cp:revision>
  <cp:lastPrinted>2002-09-10T03:06:00Z</cp:lastPrinted>
  <dcterms:created xsi:type="dcterms:W3CDTF">2018-12-22T07:26:00Z</dcterms:created>
  <dcterms:modified xsi:type="dcterms:W3CDTF">2018-12-26T13:23:00Z</dcterms:modified>
</cp:coreProperties>
</file>