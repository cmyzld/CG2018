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A4" w:rsidRDefault="00014505">
      <w:pPr>
        <w:pStyle w:val="af3"/>
        <w:rPr>
          <w:rStyle w:val="a9"/>
          <w:sz w:val="18"/>
        </w:rPr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t>G</w:t>
      </w:r>
      <w:r>
        <w:rPr>
          <w:rFonts w:hint="eastAsia"/>
        </w:rPr>
        <w:t>2018</w:t>
      </w:r>
      <w:r>
        <w:rPr>
          <w:rFonts w:hint="eastAsia"/>
        </w:rPr>
        <w:t>》</w:t>
      </w:r>
      <w:r w:rsidR="0092214C">
        <w:rPr>
          <w:rFonts w:hint="eastAsia"/>
        </w:rPr>
        <w:t>系统使用说明</w:t>
      </w:r>
      <w:r w:rsidR="000F5356">
        <w:rPr>
          <w:rFonts w:hint="eastAsia"/>
        </w:rPr>
        <w:t>书</w:t>
      </w:r>
    </w:p>
    <w:p w:rsidR="009C0AA4" w:rsidRDefault="00014505">
      <w:pPr>
        <w:pStyle w:val="af0"/>
      </w:pPr>
      <w:r>
        <w:rPr>
          <w:rFonts w:hint="eastAsia"/>
        </w:rPr>
        <w:t>郑来栋</w:t>
      </w:r>
    </w:p>
    <w:p w:rsidR="009C0AA4" w:rsidRDefault="006C6110" w:rsidP="006C6110">
      <w:pPr>
        <w:pStyle w:val="ab"/>
        <w:ind w:left="123" w:hanging="123"/>
      </w:pPr>
      <w:r>
        <w:rPr>
          <w:rFonts w:hint="eastAsia"/>
        </w:rPr>
        <w:t>(</w:t>
      </w:r>
      <w:r w:rsidR="00C80426">
        <w:rPr>
          <w:rFonts w:hint="eastAsia"/>
        </w:rPr>
        <w:t>南京大学</w:t>
      </w:r>
      <w:r w:rsidR="009C0AA4">
        <w:rPr>
          <w:rFonts w:hint="eastAsia"/>
        </w:rPr>
        <w:t xml:space="preserve"> </w:t>
      </w:r>
      <w:r w:rsidR="009C0AA4">
        <w:rPr>
          <w:rFonts w:hint="eastAsia"/>
        </w:rPr>
        <w:t>计算机科学与技术系</w:t>
      </w:r>
      <w:r w:rsidR="009C0AA4">
        <w:rPr>
          <w:rFonts w:hint="eastAsia"/>
        </w:rPr>
        <w:t>,</w:t>
      </w:r>
      <w:r w:rsidR="00C80426">
        <w:rPr>
          <w:rFonts w:hint="eastAsia"/>
        </w:rPr>
        <w:t xml:space="preserve"> </w:t>
      </w:r>
      <w:r w:rsidR="00C80426">
        <w:rPr>
          <w:rFonts w:hint="eastAsia"/>
        </w:rPr>
        <w:t>南京</w:t>
      </w:r>
      <w:r w:rsidR="009C0AA4">
        <w:rPr>
          <w:rFonts w:hint="eastAsia"/>
        </w:rPr>
        <w:t xml:space="preserve">  </w:t>
      </w:r>
      <w:r w:rsidR="00C80426">
        <w:rPr>
          <w:rFonts w:hint="eastAsia"/>
        </w:rPr>
        <w:t>210093</w:t>
      </w:r>
      <w:r w:rsidR="009C0AA4">
        <w:rPr>
          <w:rFonts w:hint="eastAsia"/>
        </w:rPr>
        <w:t>)</w:t>
      </w:r>
    </w:p>
    <w:p w:rsidR="0092214C" w:rsidRDefault="0092214C" w:rsidP="006C6110">
      <w:pPr>
        <w:pStyle w:val="ab"/>
        <w:ind w:left="123" w:hanging="123"/>
      </w:pPr>
    </w:p>
    <w:p w:rsidR="0092214C" w:rsidRDefault="00404378" w:rsidP="00404378">
      <w:pPr>
        <w:pStyle w:val="1"/>
      </w:pPr>
      <w:r>
        <w:rPr>
          <w:rFonts w:hint="eastAsia"/>
        </w:rPr>
        <w:t>系统概述</w:t>
      </w:r>
    </w:p>
    <w:p w:rsidR="00404378" w:rsidRDefault="00856DC8" w:rsidP="00856DC8">
      <w:pPr>
        <w:pStyle w:val="2"/>
        <w:spacing w:before="71" w:after="71"/>
      </w:pPr>
      <w:r>
        <w:rPr>
          <w:rFonts w:hint="eastAsia"/>
        </w:rPr>
        <w:t>软件用途</w:t>
      </w:r>
    </w:p>
    <w:p w:rsidR="00856DC8" w:rsidRDefault="00D75EBF" w:rsidP="00856DC8">
      <w:pPr>
        <w:pStyle w:val="a0"/>
        <w:ind w:firstLine="372"/>
      </w:pPr>
      <w:r>
        <w:rPr>
          <w:rFonts w:hint="eastAsia"/>
        </w:rPr>
        <w:t>本软件主要用于基本图形的绘制、编辑、填充与裁剪，基本变换等操作，支持保存绘制的图形，支持显示</w:t>
      </w:r>
      <w:r w:rsidR="00883E71">
        <w:rPr>
          <w:rFonts w:hint="eastAsia"/>
        </w:rPr>
        <w:t>O</w:t>
      </w:r>
      <w:r w:rsidR="00883E71">
        <w:t>FF</w:t>
      </w:r>
      <w:r w:rsidR="00883E71">
        <w:rPr>
          <w:rFonts w:hint="eastAsia"/>
        </w:rPr>
        <w:t>格式的</w:t>
      </w:r>
      <w:r>
        <w:rPr>
          <w:rFonts w:hint="eastAsia"/>
        </w:rPr>
        <w:t>三维模型。</w:t>
      </w:r>
    </w:p>
    <w:p w:rsidR="00883E71" w:rsidRPr="00856DC8" w:rsidRDefault="00883E71" w:rsidP="00856DC8">
      <w:pPr>
        <w:pStyle w:val="a0"/>
        <w:ind w:firstLine="372"/>
        <w:rPr>
          <w:rFonts w:hint="eastAsia"/>
        </w:rPr>
      </w:pPr>
    </w:p>
    <w:p w:rsidR="00856DC8" w:rsidRPr="00856DC8" w:rsidRDefault="00856DC8" w:rsidP="00856DC8">
      <w:pPr>
        <w:pStyle w:val="2"/>
        <w:spacing w:before="71" w:after="71"/>
        <w:rPr>
          <w:rFonts w:hint="eastAsia"/>
        </w:rPr>
      </w:pPr>
      <w:r>
        <w:rPr>
          <w:rFonts w:hint="eastAsia"/>
        </w:rPr>
        <w:t>功能概述</w:t>
      </w:r>
    </w:p>
    <w:p w:rsidR="00404378" w:rsidRDefault="008B701E" w:rsidP="008B701E">
      <w:pPr>
        <w:pStyle w:val="a0"/>
        <w:ind w:firstLineChars="0"/>
      </w:pPr>
      <w:r>
        <w:rPr>
          <w:rFonts w:hint="eastAsia"/>
        </w:rPr>
        <w:t>软件主要支持以下功能</w:t>
      </w:r>
    </w:p>
    <w:tbl>
      <w:tblPr>
        <w:tblStyle w:val="afa"/>
        <w:tblW w:w="8898" w:type="dxa"/>
        <w:tblLook w:val="04A0" w:firstRow="1" w:lastRow="0" w:firstColumn="1" w:lastColumn="0" w:noHBand="0" w:noVBand="1"/>
      </w:tblPr>
      <w:tblGrid>
        <w:gridCol w:w="3012"/>
        <w:gridCol w:w="5886"/>
      </w:tblGrid>
      <w:tr w:rsidR="008B701E" w:rsidTr="005F4525">
        <w:trPr>
          <w:trHeight w:val="404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直线，圆，椭圆，曲线，矩形，多边形</w:t>
            </w:r>
          </w:p>
        </w:tc>
      </w:tr>
      <w:tr w:rsidR="008B701E" w:rsidTr="005F4525">
        <w:trPr>
          <w:trHeight w:val="425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填充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圆，矩形，多边形，支持选择填充色</w:t>
            </w:r>
          </w:p>
        </w:tc>
      </w:tr>
      <w:tr w:rsidR="008B701E" w:rsidTr="005F4525">
        <w:trPr>
          <w:trHeight w:val="404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裁剪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直线，矩形，多边形，裁剪框可编辑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平移，调整大小等</w:t>
            </w:r>
            <w:r>
              <w:t>)</w:t>
            </w:r>
          </w:p>
        </w:tc>
      </w:tr>
      <w:tr w:rsidR="008B701E" w:rsidTr="005F4525">
        <w:trPr>
          <w:trHeight w:val="404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图形选中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点击图形上的点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内部不算</w:t>
            </w:r>
            <w:r>
              <w:t>)</w:t>
            </w:r>
          </w:p>
        </w:tc>
      </w:tr>
      <w:tr w:rsidR="008B701E" w:rsidTr="005F4525">
        <w:trPr>
          <w:trHeight w:val="404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平移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所有图形，填充区域，任意方向任意长度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屏幕范围内</w:t>
            </w:r>
            <w:r>
              <w:t>)</w:t>
            </w:r>
          </w:p>
        </w:tc>
      </w:tr>
      <w:tr w:rsidR="008B701E" w:rsidTr="005F4525">
        <w:trPr>
          <w:trHeight w:val="425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旋转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所有图形，填充区域，左旋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度，右旋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</w:tc>
      </w:tr>
      <w:tr w:rsidR="008B701E" w:rsidTr="005F4525">
        <w:trPr>
          <w:trHeight w:val="404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放缩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所有图形，填充区域</w:t>
            </w:r>
          </w:p>
        </w:tc>
      </w:tr>
      <w:tr w:rsidR="008B701E" w:rsidRPr="008B701E" w:rsidTr="005F4525">
        <w:trPr>
          <w:trHeight w:val="404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所有图形，支持选中模式的单个图形保存和非选中模式的全部保存</w:t>
            </w:r>
          </w:p>
        </w:tc>
      </w:tr>
      <w:tr w:rsidR="008B701E" w:rsidRPr="008B701E" w:rsidTr="005F4525">
        <w:trPr>
          <w:trHeight w:val="425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删除选中的图形</w:t>
            </w:r>
          </w:p>
        </w:tc>
      </w:tr>
      <w:tr w:rsidR="008B701E" w:rsidRPr="008B701E" w:rsidTr="005F4525">
        <w:trPr>
          <w:trHeight w:val="404"/>
        </w:trPr>
        <w:tc>
          <w:tcPr>
            <w:tcW w:w="3012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三维模型显示</w:t>
            </w:r>
          </w:p>
        </w:tc>
        <w:tc>
          <w:tcPr>
            <w:tcW w:w="5886" w:type="dxa"/>
          </w:tcPr>
          <w:p w:rsidR="008B701E" w:rsidRDefault="008B701E" w:rsidP="008B701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.</w:t>
            </w:r>
            <w:r>
              <w:t>off</w:t>
            </w:r>
            <w:r>
              <w:rPr>
                <w:rFonts w:hint="eastAsia"/>
              </w:rPr>
              <w:t>格式的三维模型进行显示</w:t>
            </w:r>
          </w:p>
        </w:tc>
      </w:tr>
    </w:tbl>
    <w:p w:rsidR="00B62B9A" w:rsidRPr="00404378" w:rsidRDefault="00B62B9A" w:rsidP="00B62B9A">
      <w:pPr>
        <w:pStyle w:val="a0"/>
        <w:ind w:firstLineChars="0" w:firstLine="0"/>
        <w:rPr>
          <w:rFonts w:hint="eastAsia"/>
        </w:rPr>
      </w:pPr>
    </w:p>
    <w:p w:rsidR="00404378" w:rsidRDefault="00404378" w:rsidP="00404378">
      <w:pPr>
        <w:pStyle w:val="1"/>
      </w:pPr>
      <w:r>
        <w:rPr>
          <w:rFonts w:hint="eastAsia"/>
        </w:rPr>
        <w:t>系统使用说明</w:t>
      </w:r>
    </w:p>
    <w:p w:rsidR="00681EEF" w:rsidRDefault="00681EEF" w:rsidP="00681EEF">
      <w:pPr>
        <w:pStyle w:val="2"/>
        <w:spacing w:before="71" w:after="71"/>
      </w:pPr>
      <w:r>
        <w:rPr>
          <w:rFonts w:hint="eastAsia"/>
        </w:rPr>
        <w:t>运行环境</w:t>
      </w:r>
    </w:p>
    <w:tbl>
      <w:tblPr>
        <w:tblStyle w:val="afa"/>
        <w:tblW w:w="8873" w:type="dxa"/>
        <w:tblLook w:val="04A0" w:firstRow="1" w:lastRow="0" w:firstColumn="1" w:lastColumn="0" w:noHBand="0" w:noVBand="1"/>
      </w:tblPr>
      <w:tblGrid>
        <w:gridCol w:w="2972"/>
        <w:gridCol w:w="5901"/>
      </w:tblGrid>
      <w:tr w:rsidR="00681EEF" w:rsidTr="00AE3327">
        <w:trPr>
          <w:trHeight w:val="358"/>
        </w:trPr>
        <w:tc>
          <w:tcPr>
            <w:tcW w:w="2972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901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x64</w:t>
            </w:r>
            <w:r>
              <w:rPr>
                <w:rFonts w:hint="eastAsia"/>
              </w:rPr>
              <w:t>家庭版</w:t>
            </w:r>
            <w:r>
              <w:rPr>
                <w:rFonts w:hint="eastAsia"/>
              </w:rPr>
              <w:t xml:space="preserve"> </w:t>
            </w:r>
          </w:p>
        </w:tc>
      </w:tr>
      <w:tr w:rsidR="00681EEF" w:rsidTr="00AE3327">
        <w:trPr>
          <w:trHeight w:val="377"/>
        </w:trPr>
        <w:tc>
          <w:tcPr>
            <w:tcW w:w="2972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5901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C++11</w:t>
            </w:r>
          </w:p>
        </w:tc>
      </w:tr>
      <w:tr w:rsidR="00681EEF" w:rsidTr="00AE3327">
        <w:trPr>
          <w:trHeight w:val="358"/>
        </w:trPr>
        <w:tc>
          <w:tcPr>
            <w:tcW w:w="2972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图形框架</w:t>
            </w:r>
          </w:p>
        </w:tc>
        <w:tc>
          <w:tcPr>
            <w:tcW w:w="5901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Qt</w:t>
            </w:r>
            <w:r>
              <w:t xml:space="preserve"> </w:t>
            </w:r>
            <w:r>
              <w:rPr>
                <w:rFonts w:hint="eastAsia"/>
              </w:rPr>
              <w:t xml:space="preserve">5.11.3 </w:t>
            </w:r>
            <w:r>
              <w:t>O</w:t>
            </w:r>
            <w:r>
              <w:rPr>
                <w:rFonts w:hint="eastAsia"/>
              </w:rPr>
              <w:t>penGL</w:t>
            </w:r>
          </w:p>
        </w:tc>
      </w:tr>
      <w:tr w:rsidR="00681EEF" w:rsidTr="00AE3327">
        <w:trPr>
          <w:trHeight w:val="358"/>
        </w:trPr>
        <w:tc>
          <w:tcPr>
            <w:tcW w:w="2972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5901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Qt</w:t>
            </w:r>
            <w:r>
              <w:t xml:space="preserve"> C</w:t>
            </w:r>
            <w:r>
              <w:rPr>
                <w:rFonts w:hint="eastAsia"/>
              </w:rPr>
              <w:t>reator</w:t>
            </w:r>
            <w:r>
              <w:t xml:space="preserve"> </w:t>
            </w:r>
            <w:r>
              <w:rPr>
                <w:rFonts w:hint="eastAsia"/>
              </w:rPr>
              <w:t>4.7.2</w:t>
            </w:r>
          </w:p>
        </w:tc>
      </w:tr>
      <w:tr w:rsidR="00681EEF" w:rsidTr="00AE3327">
        <w:trPr>
          <w:trHeight w:val="358"/>
        </w:trPr>
        <w:tc>
          <w:tcPr>
            <w:tcW w:w="2972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编译器</w:t>
            </w:r>
          </w:p>
        </w:tc>
        <w:tc>
          <w:tcPr>
            <w:tcW w:w="5901" w:type="dxa"/>
          </w:tcPr>
          <w:p w:rsidR="00681EEF" w:rsidRDefault="00681EEF" w:rsidP="00AE3327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Min</w:t>
            </w:r>
            <w:r>
              <w:t>GW</w:t>
            </w:r>
          </w:p>
        </w:tc>
      </w:tr>
    </w:tbl>
    <w:p w:rsidR="00681EEF" w:rsidRDefault="00681EEF" w:rsidP="00681EEF">
      <w:pPr>
        <w:pStyle w:val="a0"/>
        <w:ind w:firstLine="372"/>
      </w:pPr>
    </w:p>
    <w:p w:rsidR="004B18CB" w:rsidRDefault="00A76132" w:rsidP="00A76132">
      <w:pPr>
        <w:pStyle w:val="2"/>
        <w:spacing w:before="71" w:after="71"/>
      </w:pPr>
      <w:r>
        <w:rPr>
          <w:rFonts w:hint="eastAsia"/>
        </w:rPr>
        <w:lastRenderedPageBreak/>
        <w:t>工具栏使用说明</w:t>
      </w:r>
    </w:p>
    <w:p w:rsidR="00A76132" w:rsidRPr="00A76132" w:rsidRDefault="00A76132" w:rsidP="00A76132">
      <w:pPr>
        <w:pStyle w:val="a0"/>
        <w:ind w:firstLine="372"/>
        <w:rPr>
          <w:rFonts w:hint="eastAsia"/>
        </w:rPr>
      </w:pPr>
      <w:r>
        <w:rPr>
          <w:rFonts w:hint="eastAsia"/>
        </w:rPr>
        <w:t>工具栏中包括了所有要求的功能，如下图</w:t>
      </w:r>
    </w:p>
    <w:p w:rsidR="00A76132" w:rsidRDefault="00A76132" w:rsidP="00A76132">
      <w:pPr>
        <w:pStyle w:val="a0"/>
        <w:ind w:firstLine="372"/>
      </w:pPr>
      <w:r>
        <w:rPr>
          <w:noProof/>
        </w:rPr>
        <mc:AlternateContent>
          <mc:Choice Requires="wpc">
            <w:drawing>
              <wp:inline distT="0" distB="0" distL="0" distR="0" wp14:anchorId="1E7AC41D" wp14:editId="66C24DB9">
                <wp:extent cx="5486400" cy="485595"/>
                <wp:effectExtent l="0" t="0" r="0" b="0"/>
                <wp:docPr id="110" name="画布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2" name="图片 1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945" y="76091"/>
                            <a:ext cx="5264150" cy="380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文本框 111"/>
                        <wps:cNvSpPr txBox="1"/>
                        <wps:spPr>
                          <a:xfrm>
                            <a:off x="89945" y="34637"/>
                            <a:ext cx="228600" cy="297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Pr="00110135" w:rsidRDefault="00AE3327" w:rsidP="00A76132">
                              <w:pPr>
                                <w:rPr>
                                  <w:color w:val="00B0F0"/>
                                </w:rPr>
                              </w:pPr>
                              <w:r w:rsidRPr="00110135">
                                <w:rPr>
                                  <w:rFonts w:hint="eastAsia"/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1"/>
                        <wps:cNvSpPr txBox="1"/>
                        <wps:spPr>
                          <a:xfrm>
                            <a:off x="346255" y="13745"/>
                            <a:ext cx="2286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1"/>
                        <wps:cNvSpPr txBox="1"/>
                        <wps:spPr>
                          <a:xfrm>
                            <a:off x="644128" y="14429"/>
                            <a:ext cx="2286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1"/>
                        <wps:cNvSpPr txBox="1"/>
                        <wps:spPr>
                          <a:xfrm>
                            <a:off x="948927" y="6818"/>
                            <a:ext cx="2286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111"/>
                        <wps:cNvSpPr txBox="1"/>
                        <wps:spPr>
                          <a:xfrm>
                            <a:off x="1232946" y="6869"/>
                            <a:ext cx="2286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111"/>
                        <wps:cNvSpPr txBox="1"/>
                        <wps:spPr>
                          <a:xfrm>
                            <a:off x="1530818" y="6869"/>
                            <a:ext cx="2286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11"/>
                        <wps:cNvSpPr txBox="1"/>
                        <wps:spPr>
                          <a:xfrm>
                            <a:off x="1842545" y="6869"/>
                            <a:ext cx="2286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文本框 111"/>
                        <wps:cNvSpPr txBox="1"/>
                        <wps:spPr>
                          <a:xfrm>
                            <a:off x="2098963" y="6869"/>
                            <a:ext cx="2286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111"/>
                        <wps:cNvSpPr txBox="1"/>
                        <wps:spPr>
                          <a:xfrm>
                            <a:off x="2389800" y="6869"/>
                            <a:ext cx="2286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111"/>
                        <wps:cNvSpPr txBox="1"/>
                        <wps:spPr>
                          <a:xfrm>
                            <a:off x="2701527" y="6867"/>
                            <a:ext cx="311836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11"/>
                        <wps:cNvSpPr txBox="1"/>
                        <wps:spPr>
                          <a:xfrm>
                            <a:off x="2992473" y="6867"/>
                            <a:ext cx="311836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11"/>
                        <wps:cNvSpPr txBox="1"/>
                        <wps:spPr>
                          <a:xfrm>
                            <a:off x="3248781" y="6865"/>
                            <a:ext cx="339546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11"/>
                        <wps:cNvSpPr txBox="1"/>
                        <wps:spPr>
                          <a:xfrm>
                            <a:off x="3525872" y="6867"/>
                            <a:ext cx="374181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11"/>
                        <wps:cNvSpPr txBox="1"/>
                        <wps:spPr>
                          <a:xfrm>
                            <a:off x="3844526" y="6867"/>
                            <a:ext cx="36725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11"/>
                        <wps:cNvSpPr txBox="1"/>
                        <wps:spPr>
                          <a:xfrm>
                            <a:off x="4163182" y="6867"/>
                            <a:ext cx="367254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11"/>
                        <wps:cNvSpPr txBox="1"/>
                        <wps:spPr>
                          <a:xfrm>
                            <a:off x="4419490" y="6867"/>
                            <a:ext cx="325691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11"/>
                        <wps:cNvSpPr txBox="1"/>
                        <wps:spPr>
                          <a:xfrm>
                            <a:off x="4765854" y="6867"/>
                            <a:ext cx="374182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3327" w:rsidRDefault="00AE3327" w:rsidP="00A76132">
                              <w:pPr>
                                <w:pStyle w:val="afc"/>
                                <w:overflowPunct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00B0F0"/>
                                  <w:kern w:val="2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7AC41D" id="画布 110" o:spid="_x0000_s1026" editas="canvas" style="width:6in;height:38.25pt;mso-position-horizontal-relative:char;mso-position-vertical-relative:line" coordsize="54864,4851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51;visibility:visible;mso-wrap-style:square">
                  <v:fill o:detectmouseclick="t"/>
                  <v:path o:connecttype="none"/>
                </v:shape>
                <v:shape id="图片 112" o:spid="_x0000_s1028" type="#_x0000_t75" style="position:absolute;left:899;top:760;width:52641;height:3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1" o:spid="_x0000_s1029" type="#_x0000_t202" style="position:absolute;left:899;top:346;width:2286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:rsidR="00AE3327" w:rsidRPr="00110135" w:rsidRDefault="00AE3327" w:rsidP="00A76132">
                        <w:pPr>
                          <w:rPr>
                            <w:color w:val="00B0F0"/>
                          </w:rPr>
                        </w:pPr>
                        <w:r w:rsidRPr="00110135">
                          <w:rPr>
                            <w:rFonts w:hint="eastAsia"/>
                            <w:color w:val="00B0F0"/>
                          </w:rPr>
                          <w:t>1</w:t>
                        </w:r>
                      </w:p>
                    </w:txbxContent>
                  </v:textbox>
                </v:shape>
                <v:shape id="文本框 111" o:spid="_x0000_s1030" type="#_x0000_t202" style="position:absolute;left:3462;top:137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111" o:spid="_x0000_s1031" type="#_x0000_t202" style="position:absolute;left:6441;top:144;width:228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111" o:spid="_x0000_s1032" type="#_x0000_t202" style="position:absolute;left:9489;top:68;width:228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文本框 111" o:spid="_x0000_s1033" type="#_x0000_t202" style="position:absolute;left:12329;top:68;width:2286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文本框 111" o:spid="_x0000_s1034" type="#_x0000_t202" style="position:absolute;left:15308;top:68;width:2286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文本框 111" o:spid="_x0000_s1035" type="#_x0000_t202" style="position:absolute;left:18425;top:68;width:2286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文本框 111" o:spid="_x0000_s1036" type="#_x0000_t202" style="position:absolute;left:20989;top:68;width:2286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文本框 111" o:spid="_x0000_s1037" type="#_x0000_t202" style="position:absolute;left:23898;top:68;width:2286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文本框 111" o:spid="_x0000_s1038" type="#_x0000_t202" style="position:absolute;left:27015;top:68;width:311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文本框 111" o:spid="_x0000_s1039" type="#_x0000_t202" style="position:absolute;left:29924;top:68;width:311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文本框 111" o:spid="_x0000_s1040" type="#_x0000_t202" style="position:absolute;left:32487;top:68;width:3396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文本框 111" o:spid="_x0000_s1041" type="#_x0000_t202" style="position:absolute;left:35258;top:68;width:3742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shape id="文本框 111" o:spid="_x0000_s1042" type="#_x0000_t202" style="position:absolute;left:38445;top:68;width:3672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shape>
                <v:shape id="文本框 111" o:spid="_x0000_s1043" type="#_x0000_t202" style="position:absolute;left:41631;top:68;width:3673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文本框 111" o:spid="_x0000_s1044" type="#_x0000_t202" style="position:absolute;left:44194;top:68;width:3257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文本框 111" o:spid="_x0000_s1045" type="#_x0000_t202" style="position:absolute;left:47658;top:68;width:3742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:rsidR="00AE3327" w:rsidRDefault="00AE3327" w:rsidP="00A76132">
                        <w:pPr>
                          <w:pStyle w:val="afc"/>
                          <w:overflowPunct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color w:val="00B0F0"/>
                            <w:kern w:val="2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60321" w:rsidRDefault="00260321" w:rsidP="00260321">
      <w:pPr>
        <w:pStyle w:val="a0"/>
        <w:ind w:firstLine="372"/>
        <w:rPr>
          <w:rFonts w:hint="eastAsia"/>
        </w:rPr>
      </w:pPr>
      <w:r>
        <w:rPr>
          <w:rFonts w:hint="eastAsia"/>
        </w:rPr>
        <w:t>按照图上标号</w:t>
      </w:r>
      <w:r w:rsidR="00694D21">
        <w:rPr>
          <w:rFonts w:hint="eastAsia"/>
        </w:rPr>
        <w:t>，作用如下</w:t>
      </w:r>
    </w:p>
    <w:tbl>
      <w:tblPr>
        <w:tblStyle w:val="afa"/>
        <w:tblpPr w:leftFromText="180" w:rightFromText="180" w:vertAnchor="text" w:horzAnchor="margin" w:tblpY="52"/>
        <w:tblW w:w="8784" w:type="dxa"/>
        <w:tblLook w:val="04A0" w:firstRow="1" w:lastRow="0" w:firstColumn="1" w:lastColumn="0" w:noHBand="0" w:noVBand="1"/>
      </w:tblPr>
      <w:tblGrid>
        <w:gridCol w:w="4169"/>
        <w:gridCol w:w="4615"/>
      </w:tblGrid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260321" w:rsidTr="00260321">
        <w:trPr>
          <w:trHeight w:val="293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绘制直线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绘制圆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绘制椭圆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绘制贝塞尔曲线</w:t>
            </w:r>
          </w:p>
        </w:tc>
      </w:tr>
      <w:tr w:rsidR="00260321" w:rsidTr="00260321">
        <w:trPr>
          <w:trHeight w:val="293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绘制矩形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绘制多边形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选中图形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图形缩小</w:t>
            </w:r>
            <w:r>
              <w:rPr>
                <w:rFonts w:hint="eastAsia"/>
              </w:rPr>
              <w:t>10%</w:t>
            </w:r>
          </w:p>
        </w:tc>
      </w:tr>
      <w:tr w:rsidR="00260321" w:rsidTr="00260321">
        <w:trPr>
          <w:trHeight w:val="293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图形放大</w:t>
            </w:r>
            <w:r>
              <w:rPr>
                <w:rFonts w:hint="eastAsia"/>
              </w:rPr>
              <w:t>10%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图形右旋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图形左旋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裁剪</w:t>
            </w:r>
          </w:p>
        </w:tc>
      </w:tr>
      <w:tr w:rsidR="00260321" w:rsidTr="00260321">
        <w:trPr>
          <w:trHeight w:val="293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填充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选择填充色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默认为黄色</w:t>
            </w:r>
            <w:r>
              <w:t>)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删除选中图形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</w:tr>
      <w:tr w:rsidR="00260321" w:rsidTr="00260321">
        <w:trPr>
          <w:trHeight w:val="278"/>
        </w:trPr>
        <w:tc>
          <w:tcPr>
            <w:tcW w:w="4169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615" w:type="dxa"/>
          </w:tcPr>
          <w:p w:rsidR="00260321" w:rsidRDefault="00260321" w:rsidP="00260321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显示三维模型</w:t>
            </w:r>
          </w:p>
        </w:tc>
      </w:tr>
    </w:tbl>
    <w:p w:rsidR="00A76132" w:rsidRPr="00A76132" w:rsidRDefault="00A76132" w:rsidP="00A76132">
      <w:pPr>
        <w:pStyle w:val="a0"/>
        <w:ind w:firstLineChars="0"/>
      </w:pPr>
      <w:r>
        <w:tab/>
      </w:r>
    </w:p>
    <w:p w:rsidR="00A76132" w:rsidRDefault="0089421F" w:rsidP="0089421F">
      <w:pPr>
        <w:pStyle w:val="2"/>
        <w:spacing w:before="71" w:after="71"/>
      </w:pPr>
      <w:r>
        <w:rPr>
          <w:rFonts w:hint="eastAsia"/>
        </w:rPr>
        <w:t>绘图区域</w:t>
      </w:r>
    </w:p>
    <w:p w:rsidR="0089421F" w:rsidRPr="0089421F" w:rsidRDefault="0089421F" w:rsidP="0089421F">
      <w:pPr>
        <w:pStyle w:val="a0"/>
        <w:ind w:firstLine="372"/>
        <w:rPr>
          <w:rFonts w:hint="eastAsia"/>
        </w:rPr>
      </w:pPr>
      <w:r>
        <w:rPr>
          <w:rFonts w:hint="eastAsia"/>
        </w:rPr>
        <w:t>绘图区域为中央白色部分</w:t>
      </w:r>
    </w:p>
    <w:p w:rsidR="0089421F" w:rsidRDefault="0089421F" w:rsidP="0089421F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402844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CB5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84" cy="25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1F" w:rsidRDefault="00667837" w:rsidP="00667837">
      <w:pPr>
        <w:pStyle w:val="1"/>
      </w:pPr>
      <w:r>
        <w:rPr>
          <w:rFonts w:hint="eastAsia"/>
        </w:rPr>
        <w:lastRenderedPageBreak/>
        <w:t>使用指南</w:t>
      </w:r>
    </w:p>
    <w:p w:rsidR="00667837" w:rsidRDefault="00667837" w:rsidP="00667837">
      <w:pPr>
        <w:pStyle w:val="2"/>
        <w:spacing w:before="71" w:after="71"/>
      </w:pPr>
      <w:r>
        <w:rPr>
          <w:rFonts w:hint="eastAsia"/>
        </w:rPr>
        <w:t>图形绘制</w:t>
      </w:r>
    </w:p>
    <w:p w:rsidR="00667837" w:rsidRDefault="00667837" w:rsidP="00667837">
      <w:pPr>
        <w:pStyle w:val="3"/>
      </w:pPr>
      <w:r>
        <w:rPr>
          <w:rFonts w:hint="eastAsia"/>
        </w:rPr>
        <w:t>直线绘制</w:t>
      </w:r>
    </w:p>
    <w:p w:rsidR="008F5118" w:rsidRDefault="00667837" w:rsidP="008F5118">
      <w:pPr>
        <w:pStyle w:val="a0"/>
        <w:ind w:firstLine="372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327688" cy="32006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CDEB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图标，切换到直线绘制模式，在绘图区域点下鼠标左键并拖动，松开鼠标绘制完成，鼠标点击的点和松开的点分别是线段的两个端点</w:t>
      </w:r>
      <w:r w:rsidR="008F5118">
        <w:rPr>
          <w:rFonts w:hint="eastAsia"/>
        </w:rPr>
        <w:t>，如下图</w:t>
      </w:r>
    </w:p>
    <w:p w:rsidR="008F5118" w:rsidRDefault="008F5118" w:rsidP="008F5118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3828338" cy="210502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CB6E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2"/>
                    <a:stretch/>
                  </pic:blipFill>
                  <pic:spPr bwMode="auto">
                    <a:xfrm>
                      <a:off x="0" y="0"/>
                      <a:ext cx="3868023" cy="212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118" w:rsidRDefault="008F5118" w:rsidP="008F5118">
      <w:pPr>
        <w:pStyle w:val="a0"/>
        <w:ind w:firstLine="372"/>
      </w:pPr>
    </w:p>
    <w:p w:rsidR="008F5118" w:rsidRDefault="008F5118" w:rsidP="008F5118">
      <w:pPr>
        <w:pStyle w:val="3"/>
      </w:pPr>
      <w:r>
        <w:rPr>
          <w:rFonts w:hint="eastAsia"/>
        </w:rPr>
        <w:t>圆的绘制</w:t>
      </w:r>
    </w:p>
    <w:p w:rsidR="008F5118" w:rsidRDefault="008F5118" w:rsidP="008F5118">
      <w:pPr>
        <w:pStyle w:val="a0"/>
        <w:ind w:firstLine="372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365792" cy="35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C3D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图标，切换到圆绘制模式，点击鼠标确定圆心，拖动鼠标即可绘制圆，松开鼠标绘制完成。鼠标坐标与圆心之间的距离即为半径。如下图</w:t>
      </w:r>
    </w:p>
    <w:p w:rsidR="008F5118" w:rsidRDefault="008F5118" w:rsidP="008F5118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3790175" cy="22479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D3E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5"/>
                    <a:stretch/>
                  </pic:blipFill>
                  <pic:spPr bwMode="auto">
                    <a:xfrm>
                      <a:off x="0" y="0"/>
                      <a:ext cx="3804931" cy="225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118" w:rsidRDefault="008F5118" w:rsidP="008F5118">
      <w:pPr>
        <w:pStyle w:val="a0"/>
        <w:ind w:firstLine="372"/>
      </w:pPr>
    </w:p>
    <w:p w:rsidR="008F5118" w:rsidRDefault="00B152E6" w:rsidP="00B152E6">
      <w:pPr>
        <w:pStyle w:val="3"/>
      </w:pPr>
      <w:r>
        <w:rPr>
          <w:rFonts w:hint="eastAsia"/>
        </w:rPr>
        <w:t>矩形绘制</w:t>
      </w:r>
    </w:p>
    <w:p w:rsidR="00B152E6" w:rsidRDefault="00B152E6" w:rsidP="00B152E6">
      <w:pPr>
        <w:pStyle w:val="a0"/>
        <w:ind w:firstLine="372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373412" cy="37341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C97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图标，切换到矩形绘制模式，点击鼠标左键并拖动可确定矩形对角线上的两个角坐标，松开</w:t>
      </w:r>
      <w:r>
        <w:rPr>
          <w:rFonts w:hint="eastAsia"/>
        </w:rPr>
        <w:lastRenderedPageBreak/>
        <w:t>鼠标完成绘制，如下图</w:t>
      </w:r>
    </w:p>
    <w:p w:rsidR="00B152E6" w:rsidRDefault="00B152E6" w:rsidP="00B152E6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3837645" cy="2238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CBBF0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853735" cy="224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401" w:rsidRDefault="00B72401" w:rsidP="00B72401">
      <w:pPr>
        <w:pStyle w:val="3"/>
      </w:pPr>
      <w:r>
        <w:rPr>
          <w:rFonts w:hint="eastAsia"/>
        </w:rPr>
        <w:t>椭圆绘制</w:t>
      </w:r>
    </w:p>
    <w:p w:rsidR="00B72401" w:rsidRDefault="00B72401" w:rsidP="00B72401">
      <w:pPr>
        <w:pStyle w:val="a0"/>
        <w:ind w:firstLine="372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365792" cy="3657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C658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图标，进入椭圆绘制模式，按下鼠标左键并拖动，松开鼠标即可完成椭圆绘制，鼠标按下的点和松开的点分别是椭圆外接矩形一条对角线上的顶点</w:t>
      </w:r>
    </w:p>
    <w:p w:rsidR="00B72401" w:rsidRDefault="00B72401" w:rsidP="00B72401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3933517" cy="2085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CA6AB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67"/>
                    <a:stretch/>
                  </pic:blipFill>
                  <pic:spPr bwMode="auto">
                    <a:xfrm>
                      <a:off x="0" y="0"/>
                      <a:ext cx="3945076" cy="209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401" w:rsidRDefault="00B72401" w:rsidP="00B72401">
      <w:pPr>
        <w:pStyle w:val="3"/>
      </w:pPr>
      <w:r>
        <w:rPr>
          <w:rFonts w:hint="eastAsia"/>
        </w:rPr>
        <w:t>多边形绘制</w:t>
      </w:r>
    </w:p>
    <w:p w:rsidR="00532D1C" w:rsidRDefault="0069575A" w:rsidP="00BF2F87">
      <w:pPr>
        <w:pStyle w:val="a0"/>
        <w:ind w:firstLine="372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358171" cy="36579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C5DA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入多边形绘制模式，在多边形绘制模式下，鼠标为跟踪模式，鼠标每点击一次，当前多边形添加一个顶点，且判断多边形是否已闭合，若闭合则绘制完成，否则等待下一个顶点。（避免绘制出的是一条折线）。</w:t>
      </w:r>
    </w:p>
    <w:p w:rsidR="00532D1C" w:rsidRDefault="00532D1C" w:rsidP="00B72401">
      <w:pPr>
        <w:pStyle w:val="a0"/>
        <w:ind w:firstLine="372"/>
      </w:pPr>
      <w:r>
        <w:rPr>
          <w:rFonts w:hint="eastAsia"/>
          <w:noProof/>
        </w:rPr>
        <w:lastRenderedPageBreak/>
        <w:drawing>
          <wp:inline distT="0" distB="0" distL="0" distR="0">
            <wp:extent cx="4118049" cy="2266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C7945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8"/>
                    <a:stretch/>
                  </pic:blipFill>
                  <pic:spPr bwMode="auto">
                    <a:xfrm>
                      <a:off x="0" y="0"/>
                      <a:ext cx="4199139" cy="231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F87" w:rsidRDefault="00BF2F87" w:rsidP="00B72401">
      <w:pPr>
        <w:pStyle w:val="a0"/>
        <w:ind w:firstLine="372"/>
      </w:pPr>
    </w:p>
    <w:p w:rsidR="00BF2F87" w:rsidRDefault="00BF2F87" w:rsidP="00BF2F87">
      <w:pPr>
        <w:pStyle w:val="3"/>
      </w:pPr>
      <w:r>
        <w:rPr>
          <w:rFonts w:hint="eastAsia"/>
        </w:rPr>
        <w:t>贝塞尔曲线绘制</w:t>
      </w:r>
    </w:p>
    <w:p w:rsidR="00BF2F87" w:rsidRDefault="00BF2F87" w:rsidP="00BF2F87">
      <w:pPr>
        <w:pStyle w:val="a0"/>
        <w:ind w:firstLine="372"/>
      </w:pPr>
      <w:r>
        <w:rPr>
          <w:rFonts w:hint="eastAsia"/>
        </w:rPr>
        <w:t>点击图标</w:t>
      </w:r>
      <w:r>
        <w:rPr>
          <w:rFonts w:hint="eastAsia"/>
          <w:noProof/>
        </w:rPr>
        <w:drawing>
          <wp:inline distT="0" distB="0" distL="0" distR="0">
            <wp:extent cx="381033" cy="35817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7CA05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，进入曲线绘制模式，开始一条曲线的绘制，鼠标每点击一次，当前曲线将添加一个控制点，如果要结束当前曲线的绘制，需要再次点击</w:t>
      </w:r>
      <w:r>
        <w:rPr>
          <w:rFonts w:hint="eastAsia"/>
          <w:noProof/>
        </w:rPr>
        <w:drawing>
          <wp:inline distT="0" distB="0" distL="0" distR="0" wp14:anchorId="7B18B102" wp14:editId="7D4B858C">
            <wp:extent cx="381033" cy="35817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7CA05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图标。</w:t>
      </w:r>
    </w:p>
    <w:p w:rsidR="00675194" w:rsidRDefault="00464169" w:rsidP="00675194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4342134" cy="296227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CD97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21" cy="29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94" w:rsidRDefault="00675194" w:rsidP="00675194">
      <w:pPr>
        <w:pStyle w:val="a0"/>
        <w:ind w:firstLine="372"/>
      </w:pPr>
    </w:p>
    <w:p w:rsidR="00675194" w:rsidRDefault="00675194" w:rsidP="00675194">
      <w:pPr>
        <w:pStyle w:val="2"/>
        <w:spacing w:before="71" w:after="71"/>
      </w:pPr>
      <w:r>
        <w:rPr>
          <w:rFonts w:hint="eastAsia"/>
        </w:rPr>
        <w:t>图形选中</w:t>
      </w:r>
    </w:p>
    <w:p w:rsidR="00675194" w:rsidRDefault="00675194" w:rsidP="00675194">
      <w:pPr>
        <w:pStyle w:val="a0"/>
        <w:ind w:firstLine="372"/>
      </w:pPr>
      <w:r>
        <w:rPr>
          <w:rFonts w:hint="eastAsia"/>
        </w:rPr>
        <w:t>点击图标</w:t>
      </w:r>
      <w:r>
        <w:rPr>
          <w:rFonts w:hint="eastAsia"/>
          <w:noProof/>
        </w:rPr>
        <w:drawing>
          <wp:inline distT="0" distB="0" distL="0" distR="0">
            <wp:extent cx="365792" cy="350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7CF21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，进入选中模式，此时点击任意一个图形上的点，该图形将被选中，并显示一个蓝色虚</w:t>
      </w:r>
      <w:r>
        <w:rPr>
          <w:rFonts w:hint="eastAsia"/>
        </w:rPr>
        <w:lastRenderedPageBreak/>
        <w:t>线框，代表该图形被选中，并可用于编辑，如下图</w:t>
      </w:r>
    </w:p>
    <w:p w:rsidR="00675194" w:rsidRDefault="00675194" w:rsidP="00675194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 wp14:anchorId="5A302A6A" wp14:editId="04D80312">
            <wp:extent cx="4342134" cy="296227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CD97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21" cy="29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94" w:rsidRDefault="00675194" w:rsidP="00675194">
      <w:pPr>
        <w:pStyle w:val="a0"/>
        <w:ind w:firstLine="372"/>
      </w:pPr>
    </w:p>
    <w:p w:rsidR="00675194" w:rsidRDefault="003C6D34" w:rsidP="003C6D34">
      <w:pPr>
        <w:pStyle w:val="2"/>
        <w:spacing w:before="71" w:after="71"/>
      </w:pPr>
      <w:r>
        <w:rPr>
          <w:rFonts w:hint="eastAsia"/>
        </w:rPr>
        <w:t>填充</w:t>
      </w:r>
    </w:p>
    <w:p w:rsidR="00453328" w:rsidRPr="00453328" w:rsidRDefault="00453328" w:rsidP="00453328">
      <w:pPr>
        <w:pStyle w:val="a0"/>
        <w:ind w:firstLine="372"/>
        <w:rPr>
          <w:rFonts w:hint="eastAsia"/>
        </w:rPr>
      </w:pPr>
      <w:r>
        <w:rPr>
          <w:rFonts w:hint="eastAsia"/>
        </w:rPr>
        <w:t>所有被填充的图形必须处于选中模式下，必须先点击</w:t>
      </w:r>
      <w:r>
        <w:rPr>
          <w:rFonts w:hint="eastAsia"/>
          <w:noProof/>
        </w:rPr>
        <w:drawing>
          <wp:inline distT="0" distB="0" distL="0" distR="0" wp14:anchorId="336A85DD" wp14:editId="189E3712">
            <wp:extent cx="365792" cy="350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7CF21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选中该图形，才可以进行填充</w:t>
      </w:r>
    </w:p>
    <w:p w:rsidR="003C6D34" w:rsidRDefault="003C6D34" w:rsidP="003C6D34">
      <w:pPr>
        <w:pStyle w:val="3"/>
      </w:pPr>
      <w:r>
        <w:rPr>
          <w:rFonts w:hint="eastAsia"/>
        </w:rPr>
        <w:t>选择填充色</w:t>
      </w:r>
    </w:p>
    <w:p w:rsidR="003C6D34" w:rsidRDefault="003C6D34" w:rsidP="003C6D34">
      <w:pPr>
        <w:pStyle w:val="a0"/>
        <w:ind w:firstLine="372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365792" cy="3429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7C65A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图标，可打开颜色选择器，选择填充色，之后所有图形都将用选中的颜色进行填充，直到下一次更改，默认的填充色为黄色，在</w:t>
      </w:r>
      <w:r>
        <w:rPr>
          <w:rFonts w:hint="eastAsia"/>
        </w:rPr>
        <w:t>common</w:t>
      </w:r>
      <w:r>
        <w:t>.h</w:t>
      </w:r>
      <w:r>
        <w:rPr>
          <w:rFonts w:hint="eastAsia"/>
        </w:rPr>
        <w:t>中定义。</w:t>
      </w:r>
    </w:p>
    <w:p w:rsidR="00976808" w:rsidRDefault="00976808" w:rsidP="00ED5F8E">
      <w:pPr>
        <w:pStyle w:val="a0"/>
        <w:ind w:firstLine="37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95557" cy="2476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7CFFC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01" cy="24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08" w:rsidRDefault="001375C5" w:rsidP="00453328">
      <w:pPr>
        <w:pStyle w:val="3"/>
      </w:pPr>
      <w:r>
        <w:rPr>
          <w:rFonts w:hint="eastAsia"/>
        </w:rPr>
        <w:lastRenderedPageBreak/>
        <w:t>图形</w:t>
      </w:r>
      <w:r w:rsidR="00BA53F4">
        <w:rPr>
          <w:rFonts w:hint="eastAsia"/>
        </w:rPr>
        <w:t>填充</w:t>
      </w:r>
    </w:p>
    <w:p w:rsidR="00BA53F4" w:rsidRDefault="00BA53F4" w:rsidP="00BA53F4">
      <w:pPr>
        <w:pStyle w:val="a0"/>
        <w:ind w:firstLine="372"/>
      </w:pPr>
      <w:r>
        <w:rPr>
          <w:rFonts w:hint="eastAsia"/>
        </w:rPr>
        <w:t>选中图形之后，点击图标</w:t>
      </w:r>
      <w:r>
        <w:rPr>
          <w:rFonts w:hint="eastAsia"/>
          <w:noProof/>
        </w:rPr>
        <w:drawing>
          <wp:inline distT="0" distB="0" distL="0" distR="0">
            <wp:extent cx="335309" cy="35055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7C729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即可进行填充，下图是圆，矩形，多边形的填充</w:t>
      </w:r>
    </w:p>
    <w:p w:rsidR="00BA53F4" w:rsidRPr="00BA53F4" w:rsidRDefault="00BA53F4" w:rsidP="00BA53F4">
      <w:pPr>
        <w:pStyle w:val="a0"/>
        <w:ind w:firstLine="37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4188" cy="3448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7C9FA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943" cy="34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8E" w:rsidRDefault="00ED5F8E" w:rsidP="00ED5F8E">
      <w:pPr>
        <w:pStyle w:val="a0"/>
        <w:ind w:firstLine="372"/>
      </w:pPr>
    </w:p>
    <w:p w:rsidR="00E01584" w:rsidRDefault="00722BBA" w:rsidP="00722BBA">
      <w:pPr>
        <w:pStyle w:val="2"/>
        <w:spacing w:before="71" w:after="71"/>
      </w:pPr>
      <w:r>
        <w:rPr>
          <w:rFonts w:hint="eastAsia"/>
        </w:rPr>
        <w:t>裁剪</w:t>
      </w:r>
    </w:p>
    <w:p w:rsidR="006E3ACF" w:rsidRDefault="00502845" w:rsidP="006E3ACF">
      <w:pPr>
        <w:pStyle w:val="a0"/>
        <w:ind w:firstLine="372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350550" cy="358171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7C706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图标，可进入图形裁剪模式，</w:t>
      </w:r>
      <w:r w:rsidR="006E3ACF">
        <w:rPr>
          <w:rFonts w:hint="eastAsia"/>
        </w:rPr>
        <w:t>在裁剪模式下，可绘制裁剪窗口（一个标准矩形），绘制方法和绘制矩形相同，点击鼠标拖动然后松开，裁剪窗口可进行平移，拖动四个角的顶点进行调整</w:t>
      </w:r>
    </w:p>
    <w:p w:rsidR="006E3ACF" w:rsidRDefault="006E3ACF" w:rsidP="006E3ACF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4888834" cy="192405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7C331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519" cy="1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CF" w:rsidRDefault="006E3ACF" w:rsidP="006E3ACF">
      <w:pPr>
        <w:pStyle w:val="a0"/>
        <w:ind w:firstLine="372"/>
      </w:pPr>
      <w:r>
        <w:rPr>
          <w:rFonts w:hint="eastAsia"/>
        </w:rPr>
        <w:t>图中的蓝色虚线框就是裁剪窗口</w:t>
      </w:r>
    </w:p>
    <w:p w:rsidR="006E3ACF" w:rsidRDefault="00195062" w:rsidP="006E3ACF">
      <w:pPr>
        <w:pStyle w:val="a0"/>
        <w:ind w:firstLine="372"/>
      </w:pPr>
      <w:r>
        <w:rPr>
          <w:rFonts w:hint="eastAsia"/>
        </w:rPr>
        <w:lastRenderedPageBreak/>
        <w:t>此时，再次点击</w:t>
      </w:r>
      <w:r>
        <w:rPr>
          <w:rFonts w:hint="eastAsia"/>
          <w:noProof/>
        </w:rPr>
        <w:drawing>
          <wp:inline distT="0" distB="0" distL="0" distR="0" wp14:anchorId="6BCD2062" wp14:editId="37603176">
            <wp:extent cx="350550" cy="358171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7C706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图标，可进行裁剪：</w:t>
      </w:r>
    </w:p>
    <w:p w:rsidR="00195062" w:rsidRDefault="00195062" w:rsidP="006E3ACF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5162934" cy="18192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7C496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74" cy="18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62" w:rsidRDefault="00195062" w:rsidP="006E3ACF">
      <w:pPr>
        <w:pStyle w:val="a0"/>
        <w:ind w:firstLine="372"/>
      </w:pPr>
      <w:r>
        <w:rPr>
          <w:rFonts w:hint="eastAsia"/>
        </w:rPr>
        <w:t>另外，如果有图形被选中，只对选中的图形进行裁剪，没选中的图形不会改变，另外，在这种情况下，如果一个图形被选中，但和裁剪窗口没有交集，也不做任何操作：</w:t>
      </w:r>
    </w:p>
    <w:p w:rsidR="00195062" w:rsidRDefault="00D24644" w:rsidP="006E3ACF">
      <w:pPr>
        <w:pStyle w:val="a0"/>
        <w:ind w:firstLine="372"/>
      </w:pPr>
      <w:r>
        <w:rPr>
          <w:noProof/>
        </w:rPr>
        <w:drawing>
          <wp:inline distT="0" distB="0" distL="0" distR="0">
            <wp:extent cx="3812617" cy="22383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7C4B07.tmp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87"/>
                    <a:stretch/>
                  </pic:blipFill>
                  <pic:spPr bwMode="auto">
                    <a:xfrm>
                      <a:off x="0" y="0"/>
                      <a:ext cx="3821158" cy="224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644" w:rsidRDefault="00D24644" w:rsidP="006E3ACF">
      <w:pPr>
        <w:pStyle w:val="a0"/>
        <w:ind w:firstLine="372"/>
      </w:pPr>
      <w:r>
        <w:rPr>
          <w:rFonts w:hint="eastAsia"/>
        </w:rPr>
        <w:t>上图中，只有斜率大于</w:t>
      </w:r>
      <w:r>
        <w:rPr>
          <w:rFonts w:hint="eastAsia"/>
        </w:rPr>
        <w:t>1</w:t>
      </w:r>
      <w:r>
        <w:rPr>
          <w:rFonts w:hint="eastAsia"/>
        </w:rPr>
        <w:t>的线段处于选中模式，尽管短的线段在裁剪窗口内，在裁剪的时候将被跳过</w:t>
      </w:r>
    </w:p>
    <w:p w:rsidR="00D24644" w:rsidRDefault="00D24644" w:rsidP="006E3ACF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3657917" cy="1767993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7C6532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44" w:rsidRDefault="00D24644" w:rsidP="006E3ACF">
      <w:pPr>
        <w:pStyle w:val="a0"/>
        <w:ind w:firstLine="372"/>
      </w:pPr>
      <w:r>
        <w:rPr>
          <w:rFonts w:hint="eastAsia"/>
        </w:rPr>
        <w:t>如果没有图形处于选中模式，</w:t>
      </w:r>
    </w:p>
    <w:p w:rsidR="00D24644" w:rsidRDefault="00D24644" w:rsidP="006E3ACF">
      <w:pPr>
        <w:pStyle w:val="a0"/>
        <w:ind w:firstLine="372"/>
      </w:pPr>
    </w:p>
    <w:p w:rsidR="00D24644" w:rsidRDefault="00D24644" w:rsidP="006E3ACF">
      <w:pPr>
        <w:pStyle w:val="a0"/>
        <w:ind w:firstLine="372"/>
      </w:pPr>
    </w:p>
    <w:p w:rsidR="009D7897" w:rsidRDefault="009D7897" w:rsidP="00727EBF">
      <w:pPr>
        <w:pStyle w:val="a0"/>
        <w:ind w:firstLine="372"/>
      </w:pPr>
      <w:r>
        <w:rPr>
          <w:rFonts w:hint="eastAsia"/>
        </w:rPr>
        <w:lastRenderedPageBreak/>
        <w:t>所有与裁剪窗口有交集的图形（线段，矩形，多边形）都将被裁剪</w:t>
      </w:r>
    </w:p>
    <w:p w:rsidR="00300111" w:rsidRDefault="00300111" w:rsidP="00727EBF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2766300" cy="1707028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7CCE3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3026" cy="14763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7C1BE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05" cy="1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4A" w:rsidRDefault="004374ED" w:rsidP="00AE3327">
      <w:pPr>
        <w:pStyle w:val="2"/>
        <w:spacing w:before="71" w:after="71"/>
      </w:pPr>
      <w:r>
        <w:rPr>
          <w:rFonts w:hint="eastAsia"/>
        </w:rPr>
        <w:t>平移</w:t>
      </w:r>
    </w:p>
    <w:p w:rsidR="004374ED" w:rsidRDefault="003E69F3" w:rsidP="004374ED">
      <w:pPr>
        <w:pStyle w:val="a0"/>
        <w:ind w:firstLine="372"/>
      </w:pPr>
      <w:r>
        <w:rPr>
          <w:rFonts w:hint="eastAsia"/>
        </w:rPr>
        <w:t>只有处于选中模式的图形才能进行平移，方法就是在图形选择框内任一点</w:t>
      </w:r>
      <w:r>
        <w:rPr>
          <w:rFonts w:hint="eastAsia"/>
        </w:rPr>
        <w:t>(</w:t>
      </w:r>
      <w:r>
        <w:rPr>
          <w:rFonts w:hint="eastAsia"/>
        </w:rPr>
        <w:t>不包括那些可编辑的关键点</w:t>
      </w:r>
      <w:r>
        <w:t>)</w:t>
      </w:r>
      <w:r>
        <w:rPr>
          <w:rFonts w:hint="eastAsia"/>
        </w:rPr>
        <w:t>点击然后拖动，图形将随鼠标进行平移。</w:t>
      </w:r>
    </w:p>
    <w:p w:rsidR="003E69F3" w:rsidRDefault="001F00D9" w:rsidP="004374ED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2628900" cy="179348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7CACD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12" cy="18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66712" cy="181927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7C3DA6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10" cy="18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D9" w:rsidRDefault="004C428A" w:rsidP="004C428A">
      <w:pPr>
        <w:pStyle w:val="2"/>
        <w:spacing w:before="71" w:after="71"/>
      </w:pPr>
      <w:r>
        <w:rPr>
          <w:rFonts w:hint="eastAsia"/>
        </w:rPr>
        <w:t>缩放</w:t>
      </w:r>
    </w:p>
    <w:p w:rsidR="004C428A" w:rsidRDefault="00A50D98" w:rsidP="004C428A">
      <w:pPr>
        <w:pStyle w:val="a0"/>
        <w:ind w:firstLine="372"/>
      </w:pPr>
      <w:r>
        <w:rPr>
          <w:rFonts w:hint="eastAsia"/>
        </w:rPr>
        <w:t>处于选中模式的图形才能进行缩放，先选中图形之后，点击图标</w:t>
      </w:r>
      <w:r>
        <w:rPr>
          <w:rFonts w:hint="eastAsia"/>
          <w:noProof/>
        </w:rPr>
        <w:drawing>
          <wp:inline distT="0" distB="0" distL="0" distR="0">
            <wp:extent cx="381033" cy="36579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7C58C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缩小</w:t>
      </w:r>
      <w:r>
        <w:rPr>
          <w:rFonts w:hint="eastAsia"/>
        </w:rPr>
        <w:t>10%</w:t>
      </w:r>
      <w:r>
        <w:rPr>
          <w:rFonts w:hint="eastAsia"/>
        </w:rPr>
        <w:t>或点击</w:t>
      </w:r>
      <w:r>
        <w:rPr>
          <w:rFonts w:hint="eastAsia"/>
          <w:noProof/>
        </w:rPr>
        <w:drawing>
          <wp:inline distT="0" distB="0" distL="0" distR="0">
            <wp:extent cx="358171" cy="35055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7C9E48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放大</w:t>
      </w:r>
      <w:r>
        <w:rPr>
          <w:rFonts w:hint="eastAsia"/>
        </w:rPr>
        <w:t>10%</w:t>
      </w:r>
    </w:p>
    <w:p w:rsidR="00A50D98" w:rsidRDefault="0069505D" w:rsidP="004C428A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 wp14:anchorId="3CFD0346" wp14:editId="51736A72">
            <wp:extent cx="2628900" cy="17934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7CACD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12" cy="18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66712" cy="1819275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7C2C21.tmp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51" cy="18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5D" w:rsidRDefault="0069505D" w:rsidP="004C428A">
      <w:pPr>
        <w:pStyle w:val="a0"/>
        <w:ind w:firstLine="372"/>
      </w:pPr>
    </w:p>
    <w:p w:rsidR="0069505D" w:rsidRDefault="0069505D" w:rsidP="004C428A">
      <w:pPr>
        <w:pStyle w:val="a0"/>
        <w:ind w:firstLine="372"/>
      </w:pPr>
    </w:p>
    <w:p w:rsidR="0069505D" w:rsidRDefault="003F2203" w:rsidP="003F2203">
      <w:pPr>
        <w:pStyle w:val="2"/>
        <w:spacing w:before="71" w:after="71"/>
      </w:pPr>
      <w:r>
        <w:rPr>
          <w:rFonts w:hint="eastAsia"/>
        </w:rPr>
        <w:lastRenderedPageBreak/>
        <w:t>旋转</w:t>
      </w:r>
    </w:p>
    <w:p w:rsidR="003F2203" w:rsidRDefault="00E15363" w:rsidP="003F2203">
      <w:pPr>
        <w:pStyle w:val="a0"/>
        <w:ind w:firstLine="372"/>
      </w:pPr>
      <w:r>
        <w:rPr>
          <w:rFonts w:hint="eastAsia"/>
        </w:rPr>
        <w:t>处于选中模式下的图形可进行旋转（只能是左旋</w:t>
      </w:r>
      <w:r>
        <w:rPr>
          <w:rFonts w:hint="eastAsia"/>
        </w:rPr>
        <w:t>90</w:t>
      </w:r>
      <w:r>
        <w:rPr>
          <w:rFonts w:hint="eastAsia"/>
        </w:rPr>
        <w:t>°或右旋</w:t>
      </w:r>
      <w:r>
        <w:rPr>
          <w:rFonts w:hint="eastAsia"/>
        </w:rPr>
        <w:t>90</w:t>
      </w:r>
      <w:r>
        <w:rPr>
          <w:rFonts w:hint="eastAsia"/>
        </w:rPr>
        <w:t>°），先选中图形，点击图标</w:t>
      </w:r>
      <w:r>
        <w:rPr>
          <w:rFonts w:hint="eastAsia"/>
          <w:noProof/>
        </w:rPr>
        <w:drawing>
          <wp:inline distT="0" distB="0" distL="0" distR="0">
            <wp:extent cx="350550" cy="38103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7C7982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365792" cy="38103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7CAFF4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进行旋转</w:t>
      </w:r>
    </w:p>
    <w:p w:rsidR="00E15363" w:rsidRDefault="00F70681" w:rsidP="003F2203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2582942" cy="1762125"/>
            <wp:effectExtent l="0" t="0" r="825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7CF163.tmp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01" cy="17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2700" cy="174149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7C2797.tmp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665" cy="17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81" w:rsidRDefault="00F70681" w:rsidP="003F2203">
      <w:pPr>
        <w:pStyle w:val="a0"/>
        <w:ind w:firstLine="372"/>
      </w:pPr>
    </w:p>
    <w:p w:rsidR="00F70681" w:rsidRDefault="000F1114" w:rsidP="000F1114">
      <w:pPr>
        <w:pStyle w:val="2"/>
        <w:spacing w:before="71" w:after="71"/>
      </w:pPr>
      <w:r>
        <w:rPr>
          <w:rFonts w:hint="eastAsia"/>
        </w:rPr>
        <w:t>删除选中的图形</w:t>
      </w:r>
    </w:p>
    <w:p w:rsidR="000F1114" w:rsidRDefault="000F1114" w:rsidP="000F1114">
      <w:pPr>
        <w:pStyle w:val="a0"/>
        <w:ind w:firstLine="372"/>
      </w:pPr>
      <w:r>
        <w:rPr>
          <w:rFonts w:hint="eastAsia"/>
        </w:rPr>
        <w:t>先选中图形，点击图标</w:t>
      </w:r>
      <w:r>
        <w:rPr>
          <w:rFonts w:hint="eastAsia"/>
          <w:noProof/>
        </w:rPr>
        <w:drawing>
          <wp:inline distT="0" distB="0" distL="0" distR="0">
            <wp:extent cx="396274" cy="350550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7CE357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，可将该图形从画布上删除</w:t>
      </w:r>
    </w:p>
    <w:p w:rsidR="000F1114" w:rsidRDefault="000F1114" w:rsidP="000F1114">
      <w:pPr>
        <w:pStyle w:val="a0"/>
        <w:ind w:firstLine="372"/>
      </w:pPr>
    </w:p>
    <w:p w:rsidR="000F1114" w:rsidRDefault="00AB491C" w:rsidP="00AB491C">
      <w:pPr>
        <w:pStyle w:val="2"/>
        <w:spacing w:before="71" w:after="71"/>
      </w:pPr>
      <w:r>
        <w:rPr>
          <w:rFonts w:hint="eastAsia"/>
        </w:rPr>
        <w:t>保存图形到文件</w:t>
      </w:r>
    </w:p>
    <w:p w:rsidR="00AB491C" w:rsidRDefault="006650BA" w:rsidP="00AB491C">
      <w:pPr>
        <w:pStyle w:val="a0"/>
        <w:ind w:firstLine="372"/>
      </w:pPr>
      <w:r>
        <w:rPr>
          <w:rFonts w:hint="eastAsia"/>
        </w:rPr>
        <w:t>点击图标</w:t>
      </w:r>
      <w:r>
        <w:rPr>
          <w:rFonts w:hint="eastAsia"/>
          <w:noProof/>
        </w:rPr>
        <w:drawing>
          <wp:inline distT="0" distB="0" distL="0" distR="0">
            <wp:extent cx="358171" cy="342930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7CE9CB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，选择保存路径，输入文件名，即可保存画布到</w:t>
      </w:r>
      <w:r>
        <w:rPr>
          <w:rFonts w:hint="eastAsia"/>
        </w:rPr>
        <w:t>B</w:t>
      </w:r>
      <w:r>
        <w:t>MP</w:t>
      </w:r>
      <w:r>
        <w:rPr>
          <w:rFonts w:hint="eastAsia"/>
        </w:rPr>
        <w:t>文件</w:t>
      </w:r>
    </w:p>
    <w:p w:rsidR="006650BA" w:rsidRDefault="006650BA" w:rsidP="00AB491C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4076700" cy="2547880"/>
            <wp:effectExtent l="0" t="0" r="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7C8B1D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81" cy="25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BA" w:rsidRDefault="006650BA" w:rsidP="006650BA">
      <w:pPr>
        <w:pStyle w:val="a0"/>
        <w:tabs>
          <w:tab w:val="clear" w:pos="357"/>
        </w:tabs>
        <w:ind w:firstLineChars="107" w:firstLine="199"/>
      </w:pPr>
      <w:r>
        <w:rPr>
          <w:rFonts w:hint="eastAsia"/>
        </w:rPr>
        <w:lastRenderedPageBreak/>
        <w:t>另外，如果有图形处于选中模式，将只保存选中的图形，</w:t>
      </w:r>
      <w:r w:rsidR="00FE0E99">
        <w:rPr>
          <w:rFonts w:hint="eastAsia"/>
        </w:rPr>
        <w:t>否则，所有的图形都会被保存。</w:t>
      </w:r>
    </w:p>
    <w:p w:rsidR="008B3EA8" w:rsidRDefault="008B3EA8" w:rsidP="006650BA">
      <w:pPr>
        <w:pStyle w:val="a0"/>
        <w:tabs>
          <w:tab w:val="clear" w:pos="357"/>
        </w:tabs>
        <w:ind w:firstLineChars="107" w:firstLine="199"/>
      </w:pPr>
    </w:p>
    <w:p w:rsidR="008B3EA8" w:rsidRDefault="008B4B6E" w:rsidP="008B4B6E">
      <w:pPr>
        <w:pStyle w:val="2"/>
        <w:spacing w:before="71" w:after="71"/>
      </w:pPr>
      <w:r>
        <w:rPr>
          <w:rFonts w:hint="eastAsia"/>
        </w:rPr>
        <w:t>显示三维模型</w:t>
      </w:r>
    </w:p>
    <w:p w:rsidR="008B4B6E" w:rsidRDefault="00306FCA" w:rsidP="008B4B6E">
      <w:pPr>
        <w:pStyle w:val="a0"/>
        <w:ind w:firstLine="372"/>
      </w:pPr>
      <w:r>
        <w:rPr>
          <w:rFonts w:hint="eastAsia"/>
        </w:rPr>
        <w:t>点击图标</w:t>
      </w:r>
      <w:r>
        <w:rPr>
          <w:rFonts w:hint="eastAsia"/>
          <w:noProof/>
        </w:rPr>
        <w:drawing>
          <wp:inline distT="0" distB="0" distL="0" distR="0">
            <wp:extent cx="373412" cy="350550"/>
            <wp:effectExtent l="0" t="0" r="762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7C437D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，打开文件选择器，选择</w:t>
      </w:r>
      <w:r>
        <w:rPr>
          <w:rFonts w:hint="eastAsia"/>
        </w:rPr>
        <w:t>off</w:t>
      </w:r>
      <w:r>
        <w:rPr>
          <w:rFonts w:hint="eastAsia"/>
        </w:rPr>
        <w:t>格式的三维模型文件</w:t>
      </w:r>
    </w:p>
    <w:p w:rsidR="00306FCA" w:rsidRDefault="00306FCA" w:rsidP="008B4B6E">
      <w:pPr>
        <w:pStyle w:val="a0"/>
        <w:ind w:firstLine="372"/>
      </w:pPr>
      <w:r>
        <w:rPr>
          <w:rFonts w:hint="eastAsia"/>
          <w:noProof/>
        </w:rPr>
        <w:drawing>
          <wp:inline distT="0" distB="0" distL="0" distR="0">
            <wp:extent cx="4886325" cy="305388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7CD05C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454" cy="30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CA" w:rsidRDefault="00306FCA" w:rsidP="00306FCA">
      <w:pPr>
        <w:pStyle w:val="a0"/>
        <w:ind w:firstLine="372"/>
      </w:pPr>
      <w:r>
        <w:rPr>
          <w:rFonts w:hint="eastAsia"/>
        </w:rPr>
        <w:t>将打开另一个窗口，用来显示三维模型：</w:t>
      </w:r>
    </w:p>
    <w:p w:rsidR="00306FCA" w:rsidRPr="008B4B6E" w:rsidRDefault="00306FCA" w:rsidP="00306FCA">
      <w:pPr>
        <w:pStyle w:val="a0"/>
        <w:ind w:firstLine="37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4900" cy="3174365"/>
            <wp:effectExtent l="0" t="0" r="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7C545F.tmp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7"/>
                    <a:stretch/>
                  </pic:blipFill>
                  <pic:spPr bwMode="auto">
                    <a:xfrm>
                      <a:off x="0" y="0"/>
                      <a:ext cx="4921847" cy="317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FCA" w:rsidRPr="008B4B6E" w:rsidSect="00C80426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AAB" w:rsidRDefault="00E14AAB">
      <w:r>
        <w:separator/>
      </w:r>
    </w:p>
  </w:endnote>
  <w:endnote w:type="continuationSeparator" w:id="0">
    <w:p w:rsidR="00E14AAB" w:rsidRDefault="00E1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algun Gothic Semilight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27" w:rsidRDefault="00AE3327">
    <w:pPr>
      <w:pStyle w:val="a5"/>
      <w:framePr w:wrap="around" w:vAnchor="text" w:hAnchor="margin" w:xAlign="right" w:y="1"/>
    </w:pPr>
  </w:p>
  <w:p w:rsidR="00AE3327" w:rsidRDefault="00AE33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27" w:rsidRDefault="00AE3327">
    <w:pPr>
      <w:pStyle w:val="a5"/>
      <w:framePr w:wrap="around" w:vAnchor="text" w:hAnchor="margin" w:xAlign="right" w:y="1"/>
    </w:pPr>
  </w:p>
  <w:p w:rsidR="00AE3327" w:rsidRDefault="00AE332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27" w:rsidRDefault="00AE3327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AAB" w:rsidRDefault="00E14AAB">
      <w:r>
        <w:separator/>
      </w:r>
    </w:p>
  </w:footnote>
  <w:footnote w:type="continuationSeparator" w:id="0">
    <w:p w:rsidR="00E14AAB" w:rsidRDefault="00E14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27" w:rsidRDefault="00AE3327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 w:rsidR="00306FCA">
      <w:rPr>
        <w:noProof/>
      </w:rPr>
      <w:t>10</w:t>
    </w:r>
    <w:r>
      <w:fldChar w:fldCharType="end"/>
    </w:r>
  </w:p>
  <w:p w:rsidR="00AE3327" w:rsidRDefault="00AE3327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:rsidR="00AE3327" w:rsidRDefault="00AE3327">
    <w:pPr>
      <w:pStyle w:val="a6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27" w:rsidRDefault="00AE3327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306FCA">
      <w:rPr>
        <w:noProof/>
      </w:rPr>
      <w:t>11</w:t>
    </w:r>
    <w:r>
      <w:fldChar w:fldCharType="end"/>
    </w:r>
  </w:p>
  <w:p w:rsidR="00AE3327" w:rsidRDefault="00AE3327">
    <w:pPr>
      <w:pStyle w:val="a6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27" w:rsidRDefault="00AE3327">
    <w:pPr>
      <w:framePr w:w="1276" w:h="425" w:hSpace="181" w:wrap="around" w:vAnchor="text" w:hAnchor="text" w:xAlign="right" w:y="-22"/>
      <w:wordWrap w:val="0"/>
      <w:jc w:val="right"/>
    </w:pPr>
  </w:p>
  <w:p w:rsidR="00AE3327" w:rsidRDefault="00AE3327">
    <w:pPr>
      <w:framePr w:w="3402" w:h="425" w:hSpace="181" w:wrap="around" w:vAnchor="text" w:hAnchor="page" w:x="4197" w:y="-22"/>
      <w:spacing w:line="206" w:lineRule="exact"/>
    </w:pPr>
  </w:p>
  <w:p w:rsidR="00AE3327" w:rsidRDefault="00AE3327">
    <w:pPr>
      <w:framePr w:w="2790" w:h="425" w:wrap="around" w:vAnchor="text" w:hAnchor="text" w:y="-22"/>
    </w:pPr>
  </w:p>
  <w:p w:rsidR="00AE3327" w:rsidRDefault="00AE332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BAA4EFE"/>
    <w:multiLevelType w:val="hybridMultilevel"/>
    <w:tmpl w:val="20E67B0C"/>
    <w:lvl w:ilvl="0" w:tplc="C70A646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5D211510"/>
    <w:multiLevelType w:val="hybridMultilevel"/>
    <w:tmpl w:val="BC5E0002"/>
    <w:lvl w:ilvl="0" w:tplc="92B47AD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10"/>
    <w:rsid w:val="00014505"/>
    <w:rsid w:val="00074A2F"/>
    <w:rsid w:val="000F1114"/>
    <w:rsid w:val="000F5356"/>
    <w:rsid w:val="00117518"/>
    <w:rsid w:val="001375C5"/>
    <w:rsid w:val="00195062"/>
    <w:rsid w:val="001F00D9"/>
    <w:rsid w:val="00260321"/>
    <w:rsid w:val="00300111"/>
    <w:rsid w:val="00306FCA"/>
    <w:rsid w:val="003C6D34"/>
    <w:rsid w:val="003E69F3"/>
    <w:rsid w:val="003F2203"/>
    <w:rsid w:val="00404378"/>
    <w:rsid w:val="004374ED"/>
    <w:rsid w:val="00453328"/>
    <w:rsid w:val="00464169"/>
    <w:rsid w:val="004775CC"/>
    <w:rsid w:val="004B18CB"/>
    <w:rsid w:val="004C428A"/>
    <w:rsid w:val="00502845"/>
    <w:rsid w:val="00532D1C"/>
    <w:rsid w:val="005B3A7E"/>
    <w:rsid w:val="005F4525"/>
    <w:rsid w:val="00646118"/>
    <w:rsid w:val="006650BA"/>
    <w:rsid w:val="00667837"/>
    <w:rsid w:val="00675194"/>
    <w:rsid w:val="00681E30"/>
    <w:rsid w:val="00681EEF"/>
    <w:rsid w:val="00694D21"/>
    <w:rsid w:val="0069505D"/>
    <w:rsid w:val="0069575A"/>
    <w:rsid w:val="006C6110"/>
    <w:rsid w:val="006E3ACF"/>
    <w:rsid w:val="00722BBA"/>
    <w:rsid w:val="00727EBF"/>
    <w:rsid w:val="00762128"/>
    <w:rsid w:val="00773DA5"/>
    <w:rsid w:val="007E04EC"/>
    <w:rsid w:val="00856DC8"/>
    <w:rsid w:val="00883E71"/>
    <w:rsid w:val="0089421F"/>
    <w:rsid w:val="008B3EA8"/>
    <w:rsid w:val="008B4B6E"/>
    <w:rsid w:val="008B701E"/>
    <w:rsid w:val="008C32D1"/>
    <w:rsid w:val="008F5118"/>
    <w:rsid w:val="0092214C"/>
    <w:rsid w:val="00976808"/>
    <w:rsid w:val="009C0AA4"/>
    <w:rsid w:val="009D7897"/>
    <w:rsid w:val="00A470A6"/>
    <w:rsid w:val="00A50D98"/>
    <w:rsid w:val="00A61B50"/>
    <w:rsid w:val="00A76132"/>
    <w:rsid w:val="00AA5F4A"/>
    <w:rsid w:val="00AB491C"/>
    <w:rsid w:val="00AE3327"/>
    <w:rsid w:val="00B152E6"/>
    <w:rsid w:val="00B35156"/>
    <w:rsid w:val="00B62B9A"/>
    <w:rsid w:val="00B72401"/>
    <w:rsid w:val="00BA53F4"/>
    <w:rsid w:val="00BF2F87"/>
    <w:rsid w:val="00C80426"/>
    <w:rsid w:val="00CB1F68"/>
    <w:rsid w:val="00D24644"/>
    <w:rsid w:val="00D75EBF"/>
    <w:rsid w:val="00E01584"/>
    <w:rsid w:val="00E14AAB"/>
    <w:rsid w:val="00E15363"/>
    <w:rsid w:val="00ED5F8E"/>
    <w:rsid w:val="00F70681"/>
    <w:rsid w:val="00FB0682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30663"/>
  <w15:chartTrackingRefBased/>
  <w15:docId w15:val="{F31051CB-C476-4300-9B75-B557872E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pPr>
      <w:tabs>
        <w:tab w:val="left" w:pos="357"/>
      </w:tabs>
      <w:ind w:firstLineChars="200" w:firstLine="200"/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6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7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8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8"/>
    <w:pPr>
      <w:spacing w:before="0"/>
      <w:ind w:firstLineChars="297" w:firstLine="297"/>
    </w:pPr>
  </w:style>
  <w:style w:type="character" w:styleId="a9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a">
    <w:name w:val="首页页眉"/>
    <w:basedOn w:val="a6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b"/>
    <w:pPr>
      <w:ind w:left="66" w:hangingChars="66" w:hanging="66"/>
    </w:pPr>
    <w:rPr>
      <w:iCs/>
      <w:sz w:val="16"/>
    </w:rPr>
  </w:style>
  <w:style w:type="paragraph" w:customStyle="1" w:styleId="ab">
    <w:name w:val="单位"/>
    <w:pPr>
      <w:ind w:left="70" w:hangingChars="70" w:hanging="70"/>
      <w:jc w:val="both"/>
    </w:pPr>
    <w:rPr>
      <w:sz w:val="17"/>
    </w:rPr>
  </w:style>
  <w:style w:type="character" w:styleId="ac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d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d">
    <w:name w:val="摘要"/>
    <w:basedOn w:val="a0"/>
    <w:next w:val="ae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e">
    <w:name w:val="关键词"/>
    <w:basedOn w:val="ad"/>
    <w:next w:val="af"/>
    <w:pPr>
      <w:ind w:left="429" w:hangingChars="429" w:hanging="429"/>
    </w:pPr>
  </w:style>
  <w:style w:type="paragraph" w:customStyle="1" w:styleId="af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0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0">
    <w:name w:val="作者"/>
    <w:basedOn w:val="a"/>
    <w:next w:val="ab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文前文本"/>
    <w:basedOn w:val="ae"/>
    <w:pPr>
      <w:ind w:left="0" w:firstLine="0"/>
    </w:pPr>
    <w:rPr>
      <w:b/>
    </w:rPr>
  </w:style>
  <w:style w:type="paragraph" w:customStyle="1" w:styleId="af2">
    <w:name w:val="定理"/>
    <w:basedOn w:val="a0"/>
    <w:next w:val="a0"/>
    <w:rPr>
      <w:rFonts w:eastAsia="黑体"/>
    </w:rPr>
  </w:style>
  <w:style w:type="paragraph" w:styleId="af3">
    <w:name w:val="Subtitle"/>
    <w:basedOn w:val="a"/>
    <w:next w:val="af0"/>
    <w:qFormat/>
    <w:pPr>
      <w:spacing w:before="320"/>
      <w:outlineLvl w:val="0"/>
    </w:pPr>
    <w:rPr>
      <w:rFonts w:eastAsia="黑体"/>
      <w:sz w:val="36"/>
    </w:rPr>
  </w:style>
  <w:style w:type="paragraph" w:customStyle="1" w:styleId="af4">
    <w:name w:val="表名"/>
    <w:basedOn w:val="a"/>
    <w:pPr>
      <w:spacing w:after="120"/>
    </w:pPr>
  </w:style>
  <w:style w:type="character" w:styleId="af5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6">
    <w:name w:val="证明"/>
    <w:basedOn w:val="af2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7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8">
    <w:name w:val="致谢"/>
    <w:basedOn w:val="af2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9">
    <w:name w:val="Hyperlink"/>
    <w:semiHidden/>
    <w:rPr>
      <w:color w:val="0000FF"/>
      <w:u w:val="single"/>
    </w:rPr>
  </w:style>
  <w:style w:type="table" w:styleId="afa">
    <w:name w:val="Table Grid"/>
    <w:basedOn w:val="a2"/>
    <w:uiPriority w:val="59"/>
    <w:rsid w:val="00117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代码"/>
    <w:basedOn w:val="a0"/>
    <w:link w:val="Char"/>
    <w:qFormat/>
    <w:rsid w:val="00762128"/>
    <w:pPr>
      <w:ind w:firstLine="372"/>
    </w:pPr>
  </w:style>
  <w:style w:type="character" w:customStyle="1" w:styleId="a4">
    <w:name w:val="正文文本 字符"/>
    <w:link w:val="a0"/>
    <w:semiHidden/>
    <w:rsid w:val="00762128"/>
    <w:rPr>
      <w:kern w:val="2"/>
      <w:sz w:val="18"/>
    </w:rPr>
  </w:style>
  <w:style w:type="character" w:customStyle="1" w:styleId="Char">
    <w:name w:val="代码 Char"/>
    <w:basedOn w:val="a4"/>
    <w:link w:val="afb"/>
    <w:rsid w:val="00762128"/>
    <w:rPr>
      <w:kern w:val="2"/>
      <w:sz w:val="18"/>
    </w:rPr>
  </w:style>
  <w:style w:type="paragraph" w:styleId="afc">
    <w:name w:val="Normal (Web)"/>
    <w:basedOn w:val="a"/>
    <w:uiPriority w:val="99"/>
    <w:semiHidden/>
    <w:unhideWhenUsed/>
    <w:rsid w:val="00A76132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47" Type="http://schemas.openxmlformats.org/officeDocument/2006/relationships/image" Target="media/image40.tmp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image" Target="media/image38.tmp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tmp"/><Relationship Id="rId48" Type="http://schemas.openxmlformats.org/officeDocument/2006/relationships/image" Target="media/image41.tmp"/><Relationship Id="rId56" Type="http://schemas.openxmlformats.org/officeDocument/2006/relationships/fontTable" Target="fontTable.xml"/><Relationship Id="rId8" Type="http://schemas.openxmlformats.org/officeDocument/2006/relationships/image" Target="media/image1.tmp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image" Target="media/image39.tmp"/><Relationship Id="rId20" Type="http://schemas.openxmlformats.org/officeDocument/2006/relationships/image" Target="media/image13.tmp"/><Relationship Id="rId41" Type="http://schemas.openxmlformats.org/officeDocument/2006/relationships/image" Target="media/image34.tmp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49" Type="http://schemas.openxmlformats.org/officeDocument/2006/relationships/image" Target="media/image42.tmp"/><Relationship Id="rId57" Type="http://schemas.openxmlformats.org/officeDocument/2006/relationships/theme" Target="theme/theme1.xml"/><Relationship Id="rId10" Type="http://schemas.openxmlformats.org/officeDocument/2006/relationships/image" Target="media/image3.tmp"/><Relationship Id="rId31" Type="http://schemas.openxmlformats.org/officeDocument/2006/relationships/image" Target="media/image24.tmp"/><Relationship Id="rId44" Type="http://schemas.openxmlformats.org/officeDocument/2006/relationships/image" Target="media/image37.tmp"/><Relationship Id="rId5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E9137-D881-4C75-AEAE-354BBB33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103</TotalTime>
  <Pages>11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振动</cp:lastModifiedBy>
  <cp:revision>62</cp:revision>
  <cp:lastPrinted>2002-09-10T03:06:00Z</cp:lastPrinted>
  <dcterms:created xsi:type="dcterms:W3CDTF">2018-12-31T08:37:00Z</dcterms:created>
  <dcterms:modified xsi:type="dcterms:W3CDTF">2018-12-31T11:06:00Z</dcterms:modified>
</cp:coreProperties>
</file>